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75094"/>
        <w:docPartObj>
          <w:docPartGallery w:val="Cover Pages"/>
          <w:docPartUnique/>
        </w:docPartObj>
      </w:sdtPr>
      <w:sdtEndPr/>
      <w:sdtContent>
        <w:p w14:paraId="04A85313" w14:textId="77777777" w:rsidR="00456BCF" w:rsidRDefault="00456BCF"/>
        <w:p w14:paraId="4887B746" w14:textId="77777777" w:rsidR="00456BCF" w:rsidRDefault="00456BCF"/>
        <w:p w14:paraId="198EDB30" w14:textId="77777777" w:rsidR="00456BCF" w:rsidRDefault="00456BCF"/>
        <w:p w14:paraId="187B835A" w14:textId="77777777" w:rsidR="00456BCF" w:rsidRDefault="00456BCF"/>
        <w:p w14:paraId="556ACF0A" w14:textId="77777777" w:rsidR="003E045B" w:rsidRDefault="00A86D96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7DB0A613" wp14:editId="7CE01C8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8100695</wp:posOffset>
                    </wp:positionV>
                    <wp:extent cx="4536440" cy="1061085"/>
                    <wp:effectExtent l="0" t="4445" r="0" b="1270"/>
                    <wp:wrapNone/>
                    <wp:docPr id="83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10610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91D0AD" w14:textId="77777777" w:rsidR="00BC1E6D" w:rsidRDefault="00456BCF" w:rsidP="00BC1E6D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Abiuso Matteo</w:t>
                                </w:r>
                                <w:r w:rsidR="00BC1E6D" w:rsidRPr="00BC1E6D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0BA9978F" w14:textId="208ED618" w:rsidR="00456BCF" w:rsidRDefault="00BC1E6D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Barbagiovanni</w:t>
                                </w:r>
                                <w:proofErr w:type="spellEnd"/>
                                <w: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Minciullo</w:t>
                                </w:r>
                                <w:proofErr w:type="spellEnd"/>
                                <w: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 xml:space="preserve"> Carlo</w:t>
                                </w:r>
                              </w:p>
                              <w:p w14:paraId="04280A11" w14:textId="77777777" w:rsidR="00456BCF" w:rsidRDefault="00456BCF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Consonni Luca</w:t>
                                </w:r>
                              </w:p>
                              <w:p w14:paraId="7AF87F8E" w14:textId="77777777" w:rsidR="00456BCF" w:rsidRDefault="00456BCF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A4256A2" w14:textId="77777777" w:rsidR="003E045B" w:rsidRDefault="003E045B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7DB0A613" id="Rectangle 72" o:spid="_x0000_s1026" style="position:absolute;margin-left:0;margin-top:637.85pt;width:357.2pt;height:83.55pt;z-index:251674624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60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" o:allowincell="f" stroked="f">
                    <v:textbox>
                      <w:txbxContent>
                        <w:p w14:paraId="0491D0AD" w14:textId="77777777" w:rsidR="00BC1E6D" w:rsidRDefault="00456BCF" w:rsidP="00BC1E6D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Abiuso Matteo</w:t>
                          </w:r>
                          <w:r w:rsidR="00BC1E6D" w:rsidRPr="00BC1E6D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0BA9978F" w14:textId="208ED618" w:rsidR="00456BCF" w:rsidRDefault="00BC1E6D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Barbagiovanni</w:t>
                          </w:r>
                          <w:proofErr w:type="spellEnd"/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Minciullo</w:t>
                          </w:r>
                          <w:proofErr w:type="spellEnd"/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Carlo</w:t>
                          </w:r>
                        </w:p>
                        <w:p w14:paraId="04280A11" w14:textId="77777777" w:rsidR="00456BCF" w:rsidRDefault="00456BCF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Consonni Luca</w:t>
                          </w:r>
                        </w:p>
                        <w:p w14:paraId="7AF87F8E" w14:textId="77777777" w:rsidR="00456BCF" w:rsidRDefault="00456BCF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</w:p>
                        <w:p w14:paraId="2A4256A2" w14:textId="77777777" w:rsidR="003E045B" w:rsidRDefault="003E045B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 wp14:anchorId="3CB3BADE" wp14:editId="56149D4E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4665345</wp:posOffset>
                    </wp:positionV>
                    <wp:extent cx="4536440" cy="3492500"/>
                    <wp:effectExtent l="0" t="0" r="0" b="0"/>
                    <wp:wrapNone/>
                    <wp:docPr id="8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349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9002A1" w14:textId="77777777" w:rsidR="003E045B" w:rsidRDefault="005C73C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olo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2E17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Progetto Ingegneria del Softwa</w:t>
                                    </w:r>
                                    <w:r w:rsidR="00456BCF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re</w:t>
                                    </w:r>
                                  </w:sdtContent>
                                </w:sdt>
                              </w:p>
                              <w:p w14:paraId="6EC1AEC8" w14:textId="77777777" w:rsidR="003E045B" w:rsidRDefault="005C73CE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ottotitolo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6BCF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Parte 1 - Requisiti</w:t>
                                    </w:r>
                                  </w:sdtContent>
                                </w:sdt>
                              </w:p>
                              <w:p w14:paraId="175B15C3" w14:textId="77777777" w:rsidR="003E045B" w:rsidRDefault="003E045B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C5E8AEC" w14:textId="77777777" w:rsidR="003E045B" w:rsidRDefault="003E045B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85" o:spid="_x0000_s1027" style="position:absolute;margin-left:-.05pt;margin-top:367.35pt;width:357.2pt;height:275pt;z-index:251677696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" o:allowincell="f" filled="f" stroked="f">
                    <v:textbox>
                      <w:txbxContent>
                        <w:p w:rsidR="003E045B" w:rsidRDefault="0014195E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olo"/>
                              <w:id w:val="83737007"/>
                              <w:placeholder>
                                <w:docPart w:val="A5A5218176EF470DB8C34EF8276CB31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B2E17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Progetto Ingegneria del Softwa</w:t>
                              </w:r>
                              <w:r w:rsidR="00456BCF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re</w:t>
                              </w:r>
                            </w:sdtContent>
                          </w:sdt>
                        </w:p>
                        <w:p w:rsidR="003E045B" w:rsidRDefault="0014195E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ottotitolo"/>
                              <w:id w:val="83737009"/>
                              <w:placeholder>
                                <w:docPart w:val="6526A1BAE6F4448DB21BA3AE0E97FD6C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6BCF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Parte 1 - Requisiti</w:t>
                              </w:r>
                            </w:sdtContent>
                          </w:sdt>
                        </w:p>
                        <w:p w:rsidR="003E045B" w:rsidRDefault="003E045B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3E045B" w:rsidRDefault="003E045B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56BCF" w:rsidRPr="00456BCF">
            <w:rPr>
              <w:noProof/>
              <w:lang w:eastAsia="it-IT"/>
            </w:rPr>
            <w:drawing>
              <wp:inline distT="0" distB="0" distL="0" distR="0" wp14:anchorId="6FE39E30" wp14:editId="0A388403">
                <wp:extent cx="4341495" cy="1939925"/>
                <wp:effectExtent l="0" t="0" r="0" b="0"/>
                <wp:docPr id="1" name="Immagine 1" descr="C:\Users\Luca\Desktop\creazioni-grafiche-volantini-broch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uca\Desktop\creazioni-grafiche-volantini-brochu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41495" cy="193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 wp14:anchorId="352D2236" wp14:editId="1F86312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19685" t="29210" r="23495" b="34925"/>
                    <wp:wrapNone/>
                    <wp:docPr id="71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2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73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8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9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80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3C62F31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" o:allowincell="f">
                    <v:group id="Group 75" o:spid="_x0000_s1027" style="position:absolute;left:9203;top:45;width:2310;height:1611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rect id="Rectangle 76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9fJcUA&#10;AADbAAAADwAAAGRycy9kb3ducmV2LnhtbESP0WrCQBRE3wv+w3ILfaubWrUS3YiUCj7YUq0fcM1e&#10;k5Ds3bC7mujXd4VCH4eZOcMslr1pxIWcrywreBkmIIhzqysuFBx+1s8zED4ga2wsk4IreVhmg4cF&#10;ptp2vKPLPhQiQtinqKAMoU2l9HlJBv3QtsTRO1lnMETpCqkddhFuGjlKkqk0WHFcKLGl95Lyen82&#10;Cj7W+XbTfE8O4di58+pW28/ua6zU02O/moMI1If/8F97oxW8vcL9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/18lxQAAANsAAAAPAAAAAAAAAAAAAAAAAJgCAABkcnMv&#10;ZG93bnJldi54bWxQSwUGAAAAAAQABAD1AAAAigMAAAAA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n7gcUAAADbAAAADwAAAGRycy9kb3ducmV2LnhtbESPQWvCQBSE74X+h+UJvTUbrbQaXYMR&#10;BE+KtijeHtnXJG32bchuTPrvu0Khx2FmvmGW6WBqcaPWVZYVjKMYBHFudcWFgo/37fMMhPPIGmvL&#10;pOCHHKSrx4clJtr2fKTbyRciQNglqKD0vkmkdHlJBl1kG+LgfdrWoA+yLaRusQ9wU8tJHL9KgxWH&#10;hRIb2pSUf586oyDL5vHGfpn+ajq/PR+yl/1lz0o9jYb1AoSnwf+H/9o7reBtCvcv4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n7gcUAAADbAAAADwAAAAAAAAAA&#10;AAAAAAChAgAAZHJzL2Rvd25yZXYueG1sUEsFBgAAAAAEAAQA+QAAAJMDAAAAAA==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ZqW8QAAADbAAAADwAAAGRycy9kb3ducmV2LnhtbESPQWsCMRSE7wX/Q3hCbzVbS2vZGkUE&#10;sYdS6CqCt8fmuVm6eYlJXLf/vikUPA4z8w0zXw62Ez2F2DpW8DgpQBDXTrfcKNjvNg+vIGJC1tg5&#10;JgU/FGG5GN3NsdTuyl/UV6kRGcKxRAUmJV9KGWtDFuPEeeLsnVywmLIMjdQBrxluOzktihdpseW8&#10;YNDT2lD9XV2sgo9go9lW/HQ5+P7zXPhjdToclbofD6s3EImGdAv/t9+1gtkz/H3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dmpbxAAAANsAAAAPAAAAAAAAAAAA&#10;AAAAAKECAABkcnMvZG93bnJldi54bWxQSwUGAAAAAAQABAD5AAAAkgMAAAAA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7uhcUAAADbAAAADwAAAGRycy9kb3ducmV2LnhtbESP0WrCQBRE34X+w3ILvtVNldoSXUUF&#10;QSolre0HXLPXbGz2bsyuMf59Vyj4OMzMGWY672wlWmp86VjB8yABQZw7XXKh4Od7/fQGwgdkjZVj&#10;UnAlD/PZQ2+KqXYX/qJ2FwoRIexTVGBCqFMpfW7Ioh+4mjh6B9dYDFE2hdQNXiLcVnKYJGNpseS4&#10;YLCmlaH8d3e2CpafC2/e9y9ZsrXHU7kMWfsxypTqP3aLCYhAXbiH/9sbreB1DLc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7uhcUAAADbAAAADwAAAAAAAAAA&#10;AAAAAAChAgAAZHJzL2Rvd25yZXYueG1sUEsFBgAAAAAEAAQA+QAAAJMDAAAAAA==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FaucQAAADbAAAADwAAAGRycy9kb3ducmV2LnhtbESPzWrDMBCE74W8g9hCbrXcHmrjWglt&#10;QmkI1OSnD7BYW9vUWhlL8c/bR4VAjsPMfMPk68m0YqDeNZYVPEcxCOLS6oYrBT/nz6cUhPPIGlvL&#10;pGAmB+vV4iHHTNuRjzScfCUChF2GCmrvu0xKV9Zk0EW2Iw7er+0N+iD7SuoexwA3rXyJ41dpsOGw&#10;UGNHm5rKv9PFKKBUzh/b7Xwcvw7FoTh/78fygkotH6f3NxCeJn8P39o7rSBJ4P9L+AF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Vq5xAAAANsAAAAPAAAAAAAAAAAA&#10;AAAAAKECAABkcnMvZG93bnJldi54bWxQSwUGAAAAAAQABAD5AAAAkgMAAAAA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3lW8EA&#10;AADbAAAADwAAAGRycy9kb3ducmV2LnhtbERPyW7CMBC9V+IfrEHiBg6t2AIGVahQuLEJOI7iIQnE&#10;4yg2kP49PiD1+PT2yaw2hXhQ5XLLCrqdCARxYnXOqYLDftEegnAeWWNhmRT8kYPZtPExwVjbJ2/p&#10;sfOpCCHsYlSQeV/GUrokI4OuY0viwF1sZdAHWKVSV/gM4aaQn1HUlwZzDg0ZljTPKLnt7kbB6WvN&#10;8+VpUY82v8frz/LeK87pWqlWs/4eg/BU+3/x273SCgZhbPgSfoC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t5VvBAAAA2wAAAA8AAAAAAAAAAAAAAAAAmAIAAGRycy9kb3du&#10;cmV2LnhtbFBLBQYAAAAABAAEAPUAAACGAwAAAAA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oval id="Oval 83" o:spid="_x0000_s1035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ojb0A&#10;AADbAAAADwAAAGRycy9kb3ducmV2LnhtbERPyQrCMBC9C/5DGMGbpiqKVKOI4IKI4AJeh2Zsi82k&#10;NNHWvzcHwePj7fNlYwrxpsrllhUM+hEI4sTqnFMFt+umNwXhPLLGwjIp+JCD5aLdmmOsbc1nel98&#10;KkIIuxgVZN6XsZQuycig69uSOHAPWxn0AVap1BXWIdwUchhFE2kw59CQYUnrjJLn5WUU5FseNOlh&#10;N77LyfF0KJPRqz6xUt1Os5qB8NT4v/jn3msF07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X/ojb0AAADbAAAADwAAAAAAAAAAAAAAAACYAgAAZHJzL2Rvd25yZXYu&#10;eG1sUEsFBgAAAAAEAAQA9QAAAIIDAAAAAA==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HA8MA&#10;AADbAAAADwAAAGRycy9kb3ducmV2LnhtbESPQYvCMBSE78L+h/AW9iKaugeRrlFEWLaIIFbX86N5&#10;tsXmpTaxrf/eCILHYWa+YebL3lSipcaVlhVMxhEI4szqknMFx8PvaAbCeWSNlWVScCcHy8XHYI6x&#10;th3vqU19LgKEXYwKCu/rWEqXFWTQjW1NHLyzbQz6IJtc6ga7ADeV/I6iqTRYclgosKZ1QdklvRkF&#10;XbZrT4ftn9wNT4nla3Jdp/8bpb4++9UPCE+9f4df7UQrmE3g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rHA8MAAADbAAAADwAAAAAAAAAAAAAAAACYAgAAZHJzL2Rv&#10;d25yZXYueG1sUEsFBgAAAAAEAAQA9QAAAIgDAAAAAA=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A18A691" wp14:editId="1EBAFD1E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6830" t="36195" r="36830" b="36195"/>
                    <wp:wrapNone/>
                    <wp:docPr id="70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oval w14:anchorId="24DA325D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+G1wIAALs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AEgH+G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 w:rsidR="003A6782">
            <w:br w:type="page"/>
          </w:r>
        </w:p>
      </w:sdtContent>
    </w:sdt>
    <w:p w14:paraId="7D958713" w14:textId="77777777" w:rsidR="003E045B" w:rsidRDefault="005C73CE" w:rsidP="005B157F">
      <w:pPr>
        <w:pStyle w:val="Titolo"/>
        <w:jc w:val="center"/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A86D96" w:rsidRPr="00DD6E9C">
            <w:rPr>
              <w:rFonts w:ascii="Century Schoolbook" w:hAnsi="Century Schoolbook"/>
              <w:noProof/>
              <w:color w:val="4F271C"/>
              <w:sz w:val="52"/>
              <w:szCs w:val="56"/>
              <w:u w:val="single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68D25DE" wp14:editId="6FF27170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6830" t="36195" r="36830" b="36195"/>
                    <wp:wrapNone/>
                    <wp:docPr id="69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oval w14:anchorId="7246D431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OM8a2LWAgAAuw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 w:rsidR="00456BCF" w:rsidRPr="00DD6E9C">
            <w:rPr>
              <w:sz w:val="52"/>
              <w:szCs w:val="56"/>
              <w:u w:val="single"/>
            </w:rPr>
            <w:t>Sommario</w:t>
          </w:r>
        </w:sdtContent>
      </w:sdt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42F6D3F1" wp14:editId="122DA0F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6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7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3BCF699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Acm08HAQAACoLAAAOAAAAAAAAAAAAAAAAAC4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/r9MQA&#10;AADbAAAADwAAAGRycy9kb3ducmV2LnhtbESP3WoCMRSE74W+QzgF7zRbobasRikViwgW6x+9PGyO&#10;m203J0sSdX37piB4OczMN8x42tpanMmHyrGCp34GgrhwuuJSwW47772CCBFZY+2YFFwpwHTy0Blj&#10;rt2Fv+i8iaVIEA45KjAxNrmUoTBkMfRdQ5y8o/MWY5K+lNrjJcFtLQdZNpQWK04LBht6N1T8bk5W&#10;gZ598Hr5HfynPuLzyuzmP/tDrVT3sX0bgYjUxnv41l5oBcMX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6/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IZM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jA1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Ihk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B83EF99" wp14:editId="0F8BCDA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6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4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55F1E7B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phFQ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DiE&#10;KmEVBAAAKgsAAA4AAAAAAAAAAAAAAAAALgIAAGRycy9lMm9Eb2MueG1sUEsBAi0AFAAGAAgAAAAh&#10;AJD8SdLcAAAACQEAAA8AAAAAAAAAAAAAAAAAbwYAAGRycy9kb3ducmV2LnhtbFBLBQYAAAAABAAE&#10;APMAAAB4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11g8QA&#10;AADbAAAADwAAAGRycy9kb3ducmV2LnhtbESP3WoCMRSE7wu+QzhC72rWY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ddY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n+s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Sf6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15E1A87" wp14:editId="122C54C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6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1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011EAA7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K7+&#10;6l0VBAAAKgsAAA4AAAAAAAAAAAAAAAAALgIAAGRycy9lMm9Eb2MueG1sUEsBAi0AFAAGAAgAAAAh&#10;AJD8SdLcAAAACQEAAA8AAAAAAAAAAAAAAAAAbwYAAGRycy9kb3ducmV2LnhtbFBLBQYAAAAABAAE&#10;APMAAAB4BwAAAAA=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rWG8MA&#10;AADbAAAADwAAAGRycy9kb3ducmV2LnhtbESPQWsCMRSE70L/Q3gFb5pVUGQ1SqkoUqhUq+LxsXlu&#10;tt28LEmq239vCkKPw8x8w8wWra3FlXyoHCsY9DMQxIXTFZcKDp+r3gREiMgaa8ek4JcCLOZPnRnm&#10;2t14R9d9LEWCcMhRgYmxyaUMhSGLoe8a4uRdnLcYk/Sl1B5vCW5rOcyysbRYcVow2NCroeJ7/2MV&#10;6OWaP97OwW/1BUfv5rD6Op5qpbrP7csURKQ2/ocf7Y1WMB7A3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rWG8MAAADb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/js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dwO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Uv47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9BC544B" wp14:editId="58FAA0F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5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8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F74AD3C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P&#10;1BLH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1O8AA&#10;AADbAAAADwAAAGRycy9kb3ducmV2LnhtbERPy2oCMRTdF/oP4Rbc1YyCUqZGKRZFBMVXxeVlcp1M&#10;O7kZkqjj35tFweXhvEeT1tbiSj5UjhX0uhkI4sLpiksFh/3s/QNEiMgaa8ek4E4BJuPXlxHm2t14&#10;S9ddLEUK4ZCjAhNjk0sZCkMWQ9c1xIk7O28xJuhLqT3eUritZT/LhtJixanBYENTQ8Xf7mIV6O85&#10;b5an4Nf6jIOVOcx+f461Up239usTRKQ2PsX/7oVWMEhj05f0A+T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y1O8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nQs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c50L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1FE127A" wp14:editId="2B1797A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5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5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B1B4493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apcQA&#10;AADbAAAADwAAAGRycy9kb3ducmV2LnhtbESPQWsCMRSE74L/ITzBm2YtbCmrUYpFkUKlVVt6fGye&#10;m9XNy5JE3f57Uyj0OMzMN8xs0dlGXMmH2rGCyTgDQVw6XXOl4LBfjZ5AhIissXFMCn4owGLe782w&#10;0O7GH3TdxUokCIcCFZgY20LKUBqyGMauJU7e0XmLMUlfSe3xluC2kQ9Z9igt1pwWDLa0NFSedxer&#10;QL+s+f31O/itPmL+Zg6r0+dXo9Rw0D1PQUTq4n/4r73RCvIcfr+k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9GqX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zMM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3Mw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320D600" wp14:editId="5DBEA80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5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2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CCD9263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RHAk+GQQAACoLAAAOAAAAAAAAAAAAAAAAAC4CAABkcnMvZTJvRG9jLnhtbFBLAQItABQABgAI&#10;AAAAIQCQ/EnS3AAAAAkBAAAPAAAAAAAAAAAAAAAAAHMGAABkcnMvZG93bnJldi54bWxQSwUGAAAA&#10;AAQABADzAAAAfAcAAAAA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C0cQA&#10;AADbAAAADwAAAGRycy9kb3ducmV2LnhtbESP3WoCMRSE7wu+QzhC72pWQZGtUcSiiGCpPy29PGyO&#10;m7WbkyVJdX37piB4OczMN8xk1tpaXMiHyrGCfi8DQVw4XXGp4HhYvoxBhIissXZMCm4UYDbtPE0w&#10;1+7KO7rsYykShEOOCkyMTS5lKAxZDD3XECfv5LzFmKQvpfZ4TXBby0GWjaTFitOCwYYWhoqf/a9V&#10;oN9W/LH5Dv5dn3C4Ncfl+fOrVuq5285fQURq4yN8b6+1guEA/r+k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UgtH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TQqM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00Kj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640C8D7" wp14:editId="2E65D81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4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9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E040AA0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IgHg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GGKMiAeBAAAKg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GfcQA&#10;AADbAAAADwAAAGRycy9kb3ducmV2LnhtbESPUUvDMBSF3wX/Q7iCby5VnG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phn3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O38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k7f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41ED6AD" wp14:editId="7E1E5D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4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6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7C7F097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G0ZVgc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YSD8QA&#10;AADbAAAADwAAAGRycy9kb3ducmV2LnhtbESP3WoCMRSE7wu+QzhC72rWY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2Eg/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E0148BA" wp14:editId="424FFDE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4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3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A06BFB8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neIAQAACo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ocRp3iAEAAAqCwAADgAAAAAAAAAAAAAAAAAuAgAAZHJzL2Uyb0RvYy54bWxQSwEC&#10;LQAUAAYACAAAACEAkPxJ0twAAAAJAQAADwAAAAAAAAAAAAAAAAB6BgAAZHJzL2Rvd25yZXYueG1s&#10;UEsFBgAAAAAEAAQA8wAAAIMHAAAAAA=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Gxl8QA&#10;AADbAAAADwAAAGRycy9kb3ducmV2LnhtbESPUUvDMBSF3wX/Q7iCby5Vp0hdVoZSEcGhc4qPl+au&#10;qUtuShLb+u8XQfDxcM75DmdRTc6KgULsPCs4nxUgiBuvO24VbN/qsxsQMSFrtJ5JwQ9FqJbHRwss&#10;tR/5lYZNakWGcCxRgUmpL6WMjSGHceZ74uztfHCYsgyt1AHHDHdWXhTFtXTYcV4w2NOdoWa/+XYK&#10;9P0Dvzx9xrDWO7x6Ntv66/3DKnV6Mq1uQSSa0n/4r/2oFcwv4f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BsZ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1CB99C0" wp14:editId="4AD61BA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3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0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1C3C911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3+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6yut/h0EAAAq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v4M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Ey/g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2EF2199" wp14:editId="7AE894D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3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7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D69FC7D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XV7lzx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zE6cQA&#10;AADbAAAADwAAAGRycy9kb3ducmV2LnhtbESPUUvDMBSF3wX/Q7iCby5VmUpdVoZSEcGhc4qPl+au&#10;qUtuShLb+u8XQfDxcM75DmdRTc6KgULsPCs4nxUgiBuvO24VbN/qsxsQMSFrtJ5JwQ9FqJbHRwss&#10;tR/5lYZNakWGcCxRgUmpL6WMjSGHceZ74uztfHCYsgyt1AHHDHdWXhTFlXTYcV4w2NOdoWa/+XYK&#10;9P0Dvzx9xrDWO5w/m2399f5hlTo9mVa3IBJN6T/8137UCi6v4f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8xO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nec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6d5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A2E707" wp14:editId="4F85D92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3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4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9EF235C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z6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B6&#10;rfz6FgQAACoLAAAOAAAAAAAAAAAAAAAAAC4CAABkcnMvZTJvRG9jLnhtbFBLAQItABQABgAIAAAA&#10;IQCQ/EnS3AAAAAkBAAAPAAAAAAAAAAAAAAAAAHAGAABkcnMvZG93bnJldi54bWxQSwUGAAAAAAQA&#10;BADzAAAAeQcAAAAA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5ansQA&#10;AADbAAAADwAAAGRycy9kb3ducmV2LnhtbESPUUvDMBSF3wX/Q7iCby5Vp0hdVoZSEcGhc4qPl+au&#10;qUtuShLb+u8XQfDxcM75DmdRTc6KgULsPCs4nxUgiBuvO24VbN/qsxsQMSFrtJ5JwQ9FqJbHRwss&#10;tR/5lYZNakWGcCxRgUmpL6WMjSGHceZ74uztfHCYsgyt1AHHDHdWXhTFtXTYcV4w2NOdoWa/+XYK&#10;9P0Dvzx9xrDWO7x6Ntv66/3DKnV6Mq1uQSSa0n/4r/2oFVzO4f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uWp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E960D2" wp14:editId="0034517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3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1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6437F6B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M9v&#10;mBU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5BsQA&#10;AADbAAAADwAAAGRycy9kb3ducmV2LnhtbESPQWsCMRSE7wX/Q3iCN82qWGRrFGlRitCi1haPj81z&#10;s7p5WZJUt/++KQg9DjPzDTNbtLYWV/KhcqxgOMhAEBdOV1wqOHys+lMQISJrrB2Tgh8KsJh3HmaY&#10;a3fjHV33sRQJwiFHBSbGJpcyFIYshoFriJN3ct5iTNKXUnu8Jbit5SjLHqXFitOCwYaeDRWX/bdV&#10;oF/WvN0cg3/XJ5y8mcPq/PlVK9XrtssnEJHa+B++t1+1gvEQ/r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Z+Q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257799" wp14:editId="226A2C1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2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8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5A7E2E6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4BU1VRcEAAAqCwAADgAAAAAAAAAAAAAAAAAuAgAAZHJzL2Uyb0RvYy54bWxQSwECLQAUAAYACAAA&#10;ACEAkPxJ0twAAAAJAQAADwAAAAAAAAAAAAAAAABxBgAAZHJzL2Rvd25yZXYueG1sUEsFBgAAAAAE&#10;AAQA8wAAAHoHAAAAAA=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GRsEA&#10;AADbAAAADwAAAGRycy9kb3ducmV2LnhtbERPW2vCMBR+F/Yfwhn4pqmCQzpTGQ5FBhvzMvHx0Jw2&#10;3ZqTkmTa/fvlQfDx47svlr1txYV8aBwrmIwzEMSl0w3XCo6H9WgOIkRkja1jUvBHAZbFw2CBuXZX&#10;3tFlH2uRQjjkqMDE2OVShtKQxTB2HXHiKuctxgR9LbXHawq3rZxm2ZO02HBqMNjRylD5s/+1CvTr&#10;hj/fzsF/6Apn7+a4/v46tUoNH/uXZxCR+ngX39xbrWCaxqYv6Q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6xkbBAAAA2w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2A0176" wp14:editId="0C86F1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5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D3C54A2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DQkE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p2MQA&#10;AADbAAAADwAAAGRycy9kb3ducmV2LnhtbESP3WoCMRSE7wu+QzhC72pWQZGtUcSiiGCpPy29PGyO&#10;m7WbkyVJdX37piB4OczMN8xk1tpaXMiHyrGCfi8DQVw4XXGp4HhYvoxBhIissXZMCm4UYDbtPE0w&#10;1+7KO7rsYykShEOOCkyMTS5lKAxZDD3XECfv5LzFmKQvpfZ4TXBby0GWjaTFitOCwYYWhoqf/a9V&#10;oN9W/LH5Dv5dn3C4Ncfl+fOrVuq5285fQURq4yN8b6+1gsEQ/r+k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7ad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ATc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Z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AE3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FBAD59" wp14:editId="6535F52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2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890D2F4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CYNQXGQQAACoLAAAOAAAAAAAAAAAAAAAAAC4CAABkcnMvZTJvRG9jLnhtbFBLAQItABQABgAI&#10;AAAAIQCQ/EnS3AAAAAkBAAAPAAAAAAAAAAAAAAAAAHMGAABkcnMvZG93bnJldi54bWxQSwUGAAAA&#10;AAQABADzAAAAfAcAAAAA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LxrMQA&#10;AADbAAAADwAAAGRycy9kb3ducmV2LnhtbESPQWsCMRSE74L/ITyhN826oJTVKMVikUKlVVt6fGye&#10;m9XNy5Kkuv57Uyj0OMzMN8x82dlGXMiH2rGC8SgDQVw6XXOl4LBfDx9BhIissXFMCm4UYLno9+ZY&#10;aHflD7rsYiUShEOBCkyMbSFlKA1ZDCPXEifv6LzFmKSvpPZ4TXDbyDzLptJizWnBYEsrQ+V592MV&#10;6OcXfn/9Dn6rjzh5M4f16fOrUeph0D3NQETq4n/4r73RCvIc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8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0B312F" wp14:editId="626ACB9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9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41EED1A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9I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OvSB0EAAAq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qpYMIA&#10;AADbAAAADwAAAGRycy9kb3ducmV2LnhtbERPTWsCMRC9F/ofwhR606xCxa5GkRalCBW1Kh6HzbjZ&#10;djNZklS3/94IQm/zeJ8znra2FmfyoXKsoNfNQBAXTldcKth9zTtDECEia6wdk4I/CjCdPD6MMdfu&#10;whs6b2MpUgiHHBWYGJtcylAYshi6riFO3Ml5izFBX0rt8ZLCbS37WTaQFitODQYbejNU/Gx/rQL9&#10;vuD18hj8Sp/w5dPs5t/7Q63U81M7G4GI1MZ/8d39odP8V7j9kg6Qk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mqlg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122352" wp14:editId="70E1E01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6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FA34896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MDXe9B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U9EsEA&#10;AADbAAAADwAAAGRycy9kb3ducmV2LnhtbERP22oCMRB9L/gPYQTfalZBKatRRLGUQqX1ho/DZtys&#10;biZLkur2702h0Lc5nOtM562txY18qBwrGPQzEMSF0xWXCva79fMLiBCRNdaOScEPBZjPOk9TzLW7&#10;8xfdtrEUKYRDjgpMjE0uZSgMWQx91xAn7uy8xZigL6X2eE/htpbDLBtLixWnBoMNLQ0V1+23VaBX&#10;r/z5fgp+o884+jD79eVwrJXqddvFBESkNv6L/9xvOs0fw+8v6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FPRLBAAAA2w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5EFAB9" wp14:editId="6AC5446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3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923CB2C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oTHgQAACg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OJY+hMeBAAAKAsAAA4AAAAAAAAAAAAAAAAALgIAAGRycy9lMm9Eb2MueG1sUEsBAi0A&#10;FAAGAAgAAAAhAJD8SdLcAAAACQEAAA8AAAAAAAAAAAAAAAAAeAYAAGRycy9kb3ducmV2LnhtbFBL&#10;BQYAAAAABAAEAPMAAACBBwAAAAA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KeisIA&#10;AADbAAAADwAAAGRycy9kb3ducmV2LnhtbERPTWsCMRC9F/ofwhR606wWpaxGkRalCBW1Kh6HzbjZ&#10;djNZklS3/94IQm/zeJ8znra2FmfyoXKsoNfNQBAXTldcKth9zTuvIEJE1lg7JgV/FGA6eXwYY67d&#10;hTd03sZSpBAOOSowMTa5lKEwZDF0XUOcuJPzFmOCvpTa4yWF21r2s2woLVacGgw29Gao+Nn+WgX6&#10;fcHr5TH4lT7h4NPs5t/7Q63U81M7G4GI1MZ/8d39odP8F7j9kg6Qk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cp6K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DD076B" wp14:editId="3672671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0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B5664D9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/iGwQAACY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cjn+IbBAAAJgsAAA4AAAAAAAAAAAAAAAAALgIAAGRycy9lMm9Eb2MueG1sUEsBAi0AFAAG&#10;AAgAAAAhAJD8SdLcAAAACQEAAA8AAAAAAAAAAAAAAAAAdQYAAGRycy9kb3ducmV2LnhtbFBLBQYA&#10;AAAABAAEAPMAAAB+BwAAAAA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AA/c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3r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AD9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DEABC2B" wp14:editId="1141A86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3E3A838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2JQvY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IvsMA&#10;AADaAAAADwAAAGRycy9kb3ducmV2LnhtbESPQWsCMRSE74X+h/AKvWlWoVpWo0iLUoSKWhWPj81z&#10;s+3mZUlS3f57Iwg9DjPzDTOetrYWZ/Khcqyg181AEBdOV1wq2H3NO68gQkTWWDsmBX8UYDp5fBhj&#10;rt2FN3TexlIkCIccFZgYm1zKUBiyGLquIU7eyXmLMUlfSu3xkuC2lv0sG0iLFacFgw29GSp+tr9W&#10;gX5f8Hp5DH6lT/jyaXbz7/2hVur5qZ2NQERq43/43v7QCoZ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MIvs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  <w10:wrap anchorx="margin" anchory="margin"/>
              </v:group>
            </w:pict>
          </mc:Fallback>
        </mc:AlternateContent>
      </w:r>
    </w:p>
    <w:p w14:paraId="6C6BD8F0" w14:textId="77777777" w:rsidR="005B157F" w:rsidRPr="009B2E17" w:rsidRDefault="005B157F" w:rsidP="009B2E17">
      <w:pPr>
        <w:rPr>
          <w:color w:val="auto"/>
        </w:rPr>
      </w:pPr>
    </w:p>
    <w:p w14:paraId="006E64E7" w14:textId="77777777" w:rsidR="005B157F" w:rsidRDefault="005B157F" w:rsidP="005B157F">
      <w:pPr>
        <w:pStyle w:val="Paragrafoelenco"/>
        <w:ind w:left="245"/>
        <w:rPr>
          <w:color w:val="auto"/>
        </w:rPr>
      </w:pPr>
    </w:p>
    <w:p w14:paraId="2621B32F" w14:textId="77777777" w:rsidR="005B157F" w:rsidRPr="005B157F" w:rsidRDefault="005B157F" w:rsidP="005B157F">
      <w:pPr>
        <w:rPr>
          <w:color w:val="auto"/>
        </w:rPr>
      </w:pPr>
    </w:p>
    <w:p w14:paraId="75E3CD91" w14:textId="77777777" w:rsidR="005B157F" w:rsidRDefault="005B157F" w:rsidP="005B157F">
      <w:pPr>
        <w:pStyle w:val="Paragrafoelenco"/>
        <w:ind w:left="245"/>
        <w:rPr>
          <w:color w:val="auto"/>
        </w:rPr>
      </w:pPr>
    </w:p>
    <w:p w14:paraId="3F52218F" w14:textId="77777777" w:rsidR="005B157F" w:rsidRPr="00202173" w:rsidRDefault="005B157F" w:rsidP="005B157F">
      <w:pPr>
        <w:pStyle w:val="Paragrafoelenco"/>
        <w:ind w:left="245"/>
        <w:rPr>
          <w:color w:val="7598D9" w:themeColor="accent2"/>
          <w:u w:val="single"/>
        </w:rPr>
      </w:pPr>
    </w:p>
    <w:p w14:paraId="4CDE4024" w14:textId="77777777" w:rsidR="005B157F" w:rsidRPr="00202173" w:rsidRDefault="005B157F" w:rsidP="005B157F">
      <w:pPr>
        <w:pStyle w:val="Paragrafoelenco"/>
        <w:ind w:left="245"/>
        <w:rPr>
          <w:color w:val="7598D9" w:themeColor="accent2"/>
          <w:u w:val="single"/>
        </w:rPr>
      </w:pPr>
    </w:p>
    <w:p w14:paraId="054F9314" w14:textId="77777777" w:rsidR="005B157F" w:rsidRPr="00202173" w:rsidRDefault="005B157F" w:rsidP="005B157F">
      <w:pPr>
        <w:pStyle w:val="Paragrafoelenco"/>
        <w:ind w:left="245"/>
        <w:rPr>
          <w:color w:val="7598D9" w:themeColor="accent2"/>
          <w:u w:val="single"/>
        </w:rPr>
      </w:pPr>
    </w:p>
    <w:p w14:paraId="58CA0C41" w14:textId="1CF58F18" w:rsidR="003E045B" w:rsidRPr="00202173" w:rsidRDefault="00202173" w:rsidP="009B2E17">
      <w:pPr>
        <w:pStyle w:val="Paragrafoelenco"/>
        <w:numPr>
          <w:ilvl w:val="0"/>
          <w:numId w:val="5"/>
        </w:numPr>
        <w:spacing w:line="720" w:lineRule="auto"/>
        <w:rPr>
          <w:rStyle w:val="Collegamentoipertestuale"/>
          <w:i/>
          <w:color w:val="7598D9" w:themeColor="accent2"/>
          <w:sz w:val="40"/>
          <w:szCs w:val="40"/>
        </w:rPr>
      </w:pPr>
      <w:r w:rsidRPr="00202173">
        <w:rPr>
          <w:i/>
          <w:color w:val="7598D9" w:themeColor="accent2"/>
          <w:sz w:val="40"/>
          <w:szCs w:val="40"/>
          <w:u w:val="single"/>
        </w:rPr>
        <w:fldChar w:fldCharType="begin"/>
      </w:r>
      <w:r w:rsidRPr="00202173">
        <w:rPr>
          <w:i/>
          <w:color w:val="7598D9" w:themeColor="accent2"/>
          <w:sz w:val="40"/>
          <w:szCs w:val="40"/>
          <w:u w:val="single"/>
        </w:rPr>
        <w:instrText xml:space="preserve"> HYPERLINK  \l "traccia" </w:instrText>
      </w:r>
      <w:r w:rsidRPr="00202173">
        <w:rPr>
          <w:i/>
          <w:color w:val="7598D9" w:themeColor="accent2"/>
          <w:sz w:val="40"/>
          <w:szCs w:val="40"/>
          <w:u w:val="single"/>
        </w:rPr>
        <w:fldChar w:fldCharType="separate"/>
      </w:r>
      <w:r w:rsidR="00456BCF" w:rsidRPr="00202173">
        <w:rPr>
          <w:rStyle w:val="Collegamentoipertestuale"/>
          <w:i/>
          <w:color w:val="7598D9" w:themeColor="accent2"/>
          <w:sz w:val="40"/>
          <w:szCs w:val="40"/>
        </w:rPr>
        <w:t>Traccia del progetto</w:t>
      </w:r>
    </w:p>
    <w:p w14:paraId="5A44F6F9" w14:textId="6CDB250E" w:rsidR="005B157F" w:rsidRPr="00202173" w:rsidRDefault="00202173" w:rsidP="009B2E17">
      <w:pPr>
        <w:pStyle w:val="Paragrafoelenco"/>
        <w:numPr>
          <w:ilvl w:val="0"/>
          <w:numId w:val="5"/>
        </w:numPr>
        <w:spacing w:line="720" w:lineRule="auto"/>
        <w:rPr>
          <w:rStyle w:val="Collegamentoipertestuale"/>
          <w:i/>
          <w:color w:val="7598D9" w:themeColor="accent2"/>
          <w:sz w:val="40"/>
          <w:szCs w:val="40"/>
        </w:rPr>
      </w:pPr>
      <w:r w:rsidRPr="00202173">
        <w:rPr>
          <w:i/>
          <w:color w:val="7598D9" w:themeColor="accent2"/>
          <w:sz w:val="40"/>
          <w:szCs w:val="40"/>
          <w:u w:val="single"/>
        </w:rPr>
        <w:fldChar w:fldCharType="end"/>
      </w:r>
      <w:r w:rsidRPr="00202173">
        <w:rPr>
          <w:i/>
          <w:color w:val="7598D9" w:themeColor="accent2"/>
          <w:sz w:val="40"/>
          <w:szCs w:val="40"/>
          <w:u w:val="single"/>
        </w:rPr>
        <w:fldChar w:fldCharType="begin"/>
      </w:r>
      <w:r w:rsidRPr="00202173">
        <w:rPr>
          <w:i/>
          <w:color w:val="7598D9" w:themeColor="accent2"/>
          <w:sz w:val="40"/>
          <w:szCs w:val="40"/>
          <w:u w:val="single"/>
        </w:rPr>
        <w:instrText xml:space="preserve"> HYPERLINK  \l "datadictionary" </w:instrText>
      </w:r>
      <w:r w:rsidRPr="00202173">
        <w:rPr>
          <w:i/>
          <w:color w:val="7598D9" w:themeColor="accent2"/>
          <w:sz w:val="40"/>
          <w:szCs w:val="40"/>
          <w:u w:val="single"/>
        </w:rPr>
        <w:fldChar w:fldCharType="separate"/>
      </w:r>
      <w:r w:rsidR="005B157F" w:rsidRPr="00202173">
        <w:rPr>
          <w:rStyle w:val="Collegamentoipertestuale"/>
          <w:i/>
          <w:color w:val="7598D9" w:themeColor="accent2"/>
          <w:sz w:val="40"/>
          <w:szCs w:val="40"/>
        </w:rPr>
        <w:t>Data Dictionary</w:t>
      </w:r>
    </w:p>
    <w:p w14:paraId="22C394BC" w14:textId="477F8C48" w:rsidR="005B157F" w:rsidRPr="00202173" w:rsidRDefault="00202173" w:rsidP="009B2E17">
      <w:pPr>
        <w:pStyle w:val="Paragrafoelenco"/>
        <w:numPr>
          <w:ilvl w:val="0"/>
          <w:numId w:val="5"/>
        </w:numPr>
        <w:spacing w:line="720" w:lineRule="auto"/>
        <w:rPr>
          <w:rStyle w:val="Collegamentoipertestuale"/>
          <w:i/>
          <w:color w:val="7598D9" w:themeColor="accent2"/>
          <w:sz w:val="40"/>
          <w:szCs w:val="40"/>
        </w:rPr>
      </w:pPr>
      <w:r w:rsidRPr="00202173">
        <w:rPr>
          <w:i/>
          <w:color w:val="7598D9" w:themeColor="accent2"/>
          <w:sz w:val="40"/>
          <w:szCs w:val="40"/>
          <w:u w:val="single"/>
        </w:rPr>
        <w:fldChar w:fldCharType="end"/>
      </w:r>
      <w:r w:rsidRPr="00202173">
        <w:rPr>
          <w:i/>
          <w:color w:val="7598D9" w:themeColor="accent2"/>
          <w:sz w:val="40"/>
          <w:szCs w:val="40"/>
          <w:u w:val="single"/>
        </w:rPr>
        <w:fldChar w:fldCharType="begin"/>
      </w:r>
      <w:r w:rsidRPr="00202173">
        <w:rPr>
          <w:i/>
          <w:color w:val="7598D9" w:themeColor="accent2"/>
          <w:sz w:val="40"/>
          <w:szCs w:val="40"/>
          <w:u w:val="single"/>
        </w:rPr>
        <w:instrText xml:space="preserve"> HYPERLINK  \l "sdm" </w:instrText>
      </w:r>
      <w:r w:rsidRPr="00202173">
        <w:rPr>
          <w:i/>
          <w:color w:val="7598D9" w:themeColor="accent2"/>
          <w:sz w:val="40"/>
          <w:szCs w:val="40"/>
          <w:u w:val="single"/>
        </w:rPr>
        <w:fldChar w:fldCharType="separate"/>
      </w:r>
      <w:r w:rsidR="005B157F" w:rsidRPr="00202173">
        <w:rPr>
          <w:rStyle w:val="Collegamentoipertestuale"/>
          <w:i/>
          <w:color w:val="7598D9" w:themeColor="accent2"/>
          <w:sz w:val="40"/>
          <w:szCs w:val="40"/>
        </w:rPr>
        <w:t xml:space="preserve">SDM – Strategic </w:t>
      </w:r>
      <w:proofErr w:type="spellStart"/>
      <w:r w:rsidR="005B157F" w:rsidRPr="00202173">
        <w:rPr>
          <w:rStyle w:val="Collegamentoipertestuale"/>
          <w:i/>
          <w:color w:val="7598D9" w:themeColor="accent2"/>
          <w:sz w:val="40"/>
          <w:szCs w:val="40"/>
        </w:rPr>
        <w:t>Dependency</w:t>
      </w:r>
      <w:proofErr w:type="spellEnd"/>
      <w:r w:rsidR="005B157F" w:rsidRPr="00202173">
        <w:rPr>
          <w:rStyle w:val="Collegamentoipertestuale"/>
          <w:i/>
          <w:color w:val="7598D9" w:themeColor="accent2"/>
          <w:sz w:val="40"/>
          <w:szCs w:val="40"/>
        </w:rPr>
        <w:t xml:space="preserve"> Model</w:t>
      </w:r>
    </w:p>
    <w:p w14:paraId="442DC7D0" w14:textId="46472B62" w:rsidR="005B157F" w:rsidRPr="00202173" w:rsidRDefault="00202173" w:rsidP="009B2E17">
      <w:pPr>
        <w:pStyle w:val="Paragrafoelenco"/>
        <w:numPr>
          <w:ilvl w:val="0"/>
          <w:numId w:val="5"/>
        </w:numPr>
        <w:spacing w:line="720" w:lineRule="auto"/>
        <w:rPr>
          <w:i/>
          <w:color w:val="7598D9" w:themeColor="accent2"/>
          <w:sz w:val="40"/>
          <w:szCs w:val="40"/>
          <w:u w:val="single"/>
        </w:rPr>
      </w:pPr>
      <w:r w:rsidRPr="00202173">
        <w:rPr>
          <w:i/>
          <w:color w:val="7598D9" w:themeColor="accent2"/>
          <w:sz w:val="40"/>
          <w:szCs w:val="40"/>
          <w:u w:val="single"/>
        </w:rPr>
        <w:fldChar w:fldCharType="end"/>
      </w:r>
      <w:r w:rsidR="00E13079">
        <w:rPr>
          <w:i/>
          <w:color w:val="7598D9" w:themeColor="accent2"/>
          <w:sz w:val="40"/>
          <w:szCs w:val="40"/>
          <w:u w:val="single"/>
        </w:rPr>
        <w:t xml:space="preserve">SRM – </w:t>
      </w:r>
      <w:proofErr w:type="spellStart"/>
      <w:r w:rsidR="00E13079">
        <w:rPr>
          <w:i/>
          <w:color w:val="7598D9" w:themeColor="accent2"/>
          <w:sz w:val="40"/>
          <w:szCs w:val="40"/>
          <w:u w:val="single"/>
        </w:rPr>
        <w:t>Stratetic</w:t>
      </w:r>
      <w:proofErr w:type="spellEnd"/>
      <w:r w:rsidR="00E13079">
        <w:rPr>
          <w:i/>
          <w:color w:val="7598D9" w:themeColor="accent2"/>
          <w:sz w:val="40"/>
          <w:szCs w:val="40"/>
          <w:u w:val="single"/>
        </w:rPr>
        <w:t xml:space="preserve"> </w:t>
      </w:r>
      <w:proofErr w:type="spellStart"/>
      <w:r w:rsidR="00E13079">
        <w:rPr>
          <w:i/>
          <w:color w:val="7598D9" w:themeColor="accent2"/>
          <w:sz w:val="40"/>
          <w:szCs w:val="40"/>
          <w:u w:val="single"/>
        </w:rPr>
        <w:t>Rational</w:t>
      </w:r>
      <w:bookmarkStart w:id="0" w:name="_GoBack"/>
      <w:bookmarkEnd w:id="0"/>
      <w:proofErr w:type="spellEnd"/>
      <w:r w:rsidR="005B157F" w:rsidRPr="00202173">
        <w:rPr>
          <w:i/>
          <w:color w:val="7598D9" w:themeColor="accent2"/>
          <w:sz w:val="40"/>
          <w:szCs w:val="40"/>
          <w:u w:val="single"/>
        </w:rPr>
        <w:t xml:space="preserve"> Model</w:t>
      </w:r>
    </w:p>
    <w:p w14:paraId="2B575666" w14:textId="39C55C3A" w:rsidR="005B157F" w:rsidRPr="00202173" w:rsidRDefault="00202173" w:rsidP="009B2E17">
      <w:pPr>
        <w:pStyle w:val="Paragrafoelenco"/>
        <w:numPr>
          <w:ilvl w:val="3"/>
          <w:numId w:val="5"/>
        </w:numPr>
        <w:spacing w:line="720" w:lineRule="auto"/>
        <w:rPr>
          <w:rStyle w:val="Collegamentoipertestuale"/>
          <w:i/>
          <w:color w:val="7598D9" w:themeColor="accent2"/>
          <w:sz w:val="40"/>
          <w:szCs w:val="40"/>
        </w:rPr>
      </w:pPr>
      <w:r w:rsidRPr="00202173">
        <w:rPr>
          <w:i/>
          <w:color w:val="7598D9" w:themeColor="accent2"/>
          <w:sz w:val="40"/>
          <w:szCs w:val="40"/>
          <w:u w:val="single"/>
        </w:rPr>
        <w:fldChar w:fldCharType="begin"/>
      </w:r>
      <w:r w:rsidRPr="00202173">
        <w:rPr>
          <w:i/>
          <w:color w:val="7598D9" w:themeColor="accent2"/>
          <w:sz w:val="40"/>
          <w:szCs w:val="40"/>
          <w:u w:val="single"/>
        </w:rPr>
        <w:instrText xml:space="preserve"> HYPERLINK  \l "srmm" </w:instrText>
      </w:r>
      <w:r w:rsidRPr="00202173">
        <w:rPr>
          <w:i/>
          <w:color w:val="7598D9" w:themeColor="accent2"/>
          <w:sz w:val="40"/>
          <w:szCs w:val="40"/>
          <w:u w:val="single"/>
        </w:rPr>
        <w:fldChar w:fldCharType="separate"/>
      </w:r>
      <w:r w:rsidR="005B157F" w:rsidRPr="00202173">
        <w:rPr>
          <w:rStyle w:val="Collegamentoipertestuale"/>
          <w:i/>
          <w:color w:val="7598D9" w:themeColor="accent2"/>
          <w:sz w:val="40"/>
          <w:szCs w:val="40"/>
        </w:rPr>
        <w:t>SRM – Manager</w:t>
      </w:r>
    </w:p>
    <w:p w14:paraId="509A46BE" w14:textId="6423501D" w:rsidR="005B157F" w:rsidRPr="00202173" w:rsidRDefault="00202173" w:rsidP="009B2E17">
      <w:pPr>
        <w:pStyle w:val="Paragrafoelenco"/>
        <w:numPr>
          <w:ilvl w:val="3"/>
          <w:numId w:val="5"/>
        </w:numPr>
        <w:spacing w:line="720" w:lineRule="auto"/>
        <w:rPr>
          <w:rStyle w:val="Collegamentoipertestuale"/>
          <w:i/>
          <w:color w:val="7598D9" w:themeColor="accent2"/>
          <w:sz w:val="40"/>
          <w:szCs w:val="40"/>
        </w:rPr>
      </w:pPr>
      <w:r w:rsidRPr="00202173">
        <w:rPr>
          <w:i/>
          <w:color w:val="7598D9" w:themeColor="accent2"/>
          <w:sz w:val="40"/>
          <w:szCs w:val="40"/>
          <w:u w:val="single"/>
        </w:rPr>
        <w:fldChar w:fldCharType="end"/>
      </w:r>
      <w:r w:rsidRPr="00202173">
        <w:rPr>
          <w:i/>
          <w:color w:val="7598D9" w:themeColor="accent2"/>
          <w:sz w:val="40"/>
          <w:szCs w:val="40"/>
          <w:u w:val="single"/>
        </w:rPr>
        <w:fldChar w:fldCharType="begin"/>
      </w:r>
      <w:r w:rsidRPr="00202173">
        <w:rPr>
          <w:i/>
          <w:color w:val="7598D9" w:themeColor="accent2"/>
          <w:sz w:val="40"/>
          <w:szCs w:val="40"/>
          <w:u w:val="single"/>
        </w:rPr>
        <w:instrText xml:space="preserve"> HYPERLINK  \l "srmp" </w:instrText>
      </w:r>
      <w:r w:rsidRPr="00202173">
        <w:rPr>
          <w:i/>
          <w:color w:val="7598D9" w:themeColor="accent2"/>
          <w:sz w:val="40"/>
          <w:szCs w:val="40"/>
          <w:u w:val="single"/>
        </w:rPr>
        <w:fldChar w:fldCharType="separate"/>
      </w:r>
      <w:r w:rsidR="005B157F" w:rsidRPr="00202173">
        <w:rPr>
          <w:rStyle w:val="Collegamentoipertestuale"/>
          <w:i/>
          <w:color w:val="7598D9" w:themeColor="accent2"/>
          <w:sz w:val="40"/>
          <w:szCs w:val="40"/>
        </w:rPr>
        <w:t>SRM - Progettista</w:t>
      </w:r>
    </w:p>
    <w:p w14:paraId="4998CFFF" w14:textId="0A5C3E56" w:rsidR="005B157F" w:rsidRPr="005B157F" w:rsidRDefault="00202173" w:rsidP="005B157F">
      <w:pPr>
        <w:pStyle w:val="Paragrafoelenco"/>
        <w:jc w:val="both"/>
        <w:rPr>
          <w:color w:val="auto"/>
        </w:rPr>
      </w:pPr>
      <w:r w:rsidRPr="00202173">
        <w:rPr>
          <w:i/>
          <w:color w:val="7598D9" w:themeColor="accent2"/>
          <w:sz w:val="40"/>
          <w:szCs w:val="40"/>
          <w:u w:val="single"/>
        </w:rPr>
        <w:fldChar w:fldCharType="end"/>
      </w:r>
    </w:p>
    <w:p w14:paraId="067055D6" w14:textId="77777777" w:rsidR="005B157F" w:rsidRDefault="005B157F" w:rsidP="005B157F">
      <w:pPr>
        <w:ind w:left="360"/>
        <w:jc w:val="both"/>
        <w:rPr>
          <w:color w:val="auto"/>
        </w:rPr>
      </w:pPr>
    </w:p>
    <w:p w14:paraId="1E99B14F" w14:textId="77777777" w:rsidR="009B2E17" w:rsidRDefault="009B2E17" w:rsidP="005B157F">
      <w:pPr>
        <w:ind w:left="360"/>
        <w:jc w:val="both"/>
        <w:rPr>
          <w:color w:val="auto"/>
        </w:rPr>
      </w:pPr>
    </w:p>
    <w:p w14:paraId="0933F0E1" w14:textId="77777777" w:rsidR="009B2E17" w:rsidRDefault="009B2E17" w:rsidP="005B157F">
      <w:pPr>
        <w:ind w:left="360"/>
        <w:jc w:val="both"/>
        <w:rPr>
          <w:color w:val="auto"/>
        </w:rPr>
      </w:pPr>
    </w:p>
    <w:bookmarkStart w:id="1" w:name="traccia"/>
    <w:p w14:paraId="28AC9EAA" w14:textId="77777777" w:rsidR="009B2E17" w:rsidRPr="00DD6E9C" w:rsidRDefault="005C73CE" w:rsidP="009B2E17">
      <w:pPr>
        <w:pStyle w:val="Titolo"/>
        <w:jc w:val="center"/>
        <w:rPr>
          <w:sz w:val="44"/>
          <w:u w:val="single"/>
        </w:rPr>
      </w:pPr>
      <w:sdt>
        <w:sdtPr>
          <w:rPr>
            <w:sz w:val="52"/>
            <w:szCs w:val="56"/>
            <w:u w:val="single"/>
          </w:rPr>
          <w:id w:val="1018662522"/>
          <w:docPartObj>
            <w:docPartGallery w:val="Quick Parts"/>
            <w:docPartUnique/>
          </w:docPartObj>
        </w:sdtPr>
        <w:sdtEndPr>
          <w:rPr>
            <w:sz w:val="44"/>
            <w:szCs w:val="48"/>
          </w:rPr>
        </w:sdtEndPr>
        <w:sdtContent>
          <w:r w:rsidR="00A86D96" w:rsidRPr="00DD6E9C">
            <w:rPr>
              <w:rFonts w:ascii="Century Schoolbook" w:hAnsi="Century Schoolbook"/>
              <w:noProof/>
              <w:sz w:val="52"/>
              <w:szCs w:val="56"/>
              <w:u w:val="single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EE5FE50" wp14:editId="785A11CF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6830" t="36195" r="36830" b="36195"/>
                    <wp:wrapNone/>
                    <wp:docPr id="5" name="Oval 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oval w14:anchorId="1680E794" id="Oval 86" o:spid="_x0000_s1026" style="position:absolute;margin-left:0;margin-top:542.25pt;width:186.2pt;height:183.3pt;flip:x;z-index:25167974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Qu1gIAALo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NR4ZC7WAgAAug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 w:rsidR="009B2E17" w:rsidRPr="00DD6E9C">
            <w:rPr>
              <w:sz w:val="52"/>
              <w:szCs w:val="56"/>
              <w:u w:val="single"/>
            </w:rPr>
            <w:t>Gestione Planning Pubblicitario</w:t>
          </w:r>
          <w:bookmarkEnd w:id="1"/>
        </w:sdtContent>
      </w:sdt>
    </w:p>
    <w:p w14:paraId="014F98B5" w14:textId="77777777" w:rsidR="009B2E17" w:rsidRDefault="009B2E17" w:rsidP="009B2E17">
      <w:pPr>
        <w:pStyle w:val="Titolo"/>
        <w:spacing w:line="360" w:lineRule="auto"/>
        <w:jc w:val="center"/>
        <w:rPr>
          <w:color w:val="244583" w:themeColor="accent2" w:themeShade="80"/>
          <w:sz w:val="40"/>
          <w:szCs w:val="40"/>
        </w:rPr>
      </w:pPr>
      <w:r w:rsidRPr="009B2E17">
        <w:rPr>
          <w:color w:val="244583" w:themeColor="accent2" w:themeShade="80"/>
          <w:sz w:val="40"/>
          <w:szCs w:val="40"/>
        </w:rPr>
        <w:t>Traccia B</w:t>
      </w:r>
    </w:p>
    <w:p w14:paraId="65A20D07" w14:textId="77777777" w:rsidR="009B2E17" w:rsidRPr="009B2E17" w:rsidRDefault="009B2E17" w:rsidP="009B2E17">
      <w:pPr>
        <w:pStyle w:val="NormaleWeb"/>
        <w:rPr>
          <w:rFonts w:asciiTheme="minorHAnsi" w:hAnsiTheme="minorHAnsi"/>
        </w:rPr>
      </w:pPr>
      <w:r>
        <w:br/>
      </w:r>
      <w:r w:rsidRPr="009B2E17">
        <w:rPr>
          <w:rFonts w:asciiTheme="minorHAnsi" w:hAnsiTheme="minorHAnsi"/>
        </w:rPr>
        <w:t>Si vuole realizzare un sistema per la gestione del planni</w:t>
      </w:r>
      <w:r w:rsidR="007A2EF8">
        <w:rPr>
          <w:rFonts w:asciiTheme="minorHAnsi" w:hAnsiTheme="minorHAnsi"/>
        </w:rPr>
        <w:t>ng pubblicitario di una società</w:t>
      </w:r>
      <w:r w:rsidRPr="009B2E17">
        <w:rPr>
          <w:rFonts w:asciiTheme="minorHAnsi" w:hAnsiTheme="minorHAnsi"/>
        </w:rPr>
        <w:t xml:space="preserve"> di marketing.</w:t>
      </w:r>
      <w:r w:rsidRPr="009B2E17">
        <w:rPr>
          <w:rFonts w:asciiTheme="minorHAnsi" w:hAnsiTheme="minorHAnsi"/>
        </w:rPr>
        <w:br/>
        <w:t>Il sistema registr</w:t>
      </w:r>
      <w:r w:rsidR="007A2EF8">
        <w:rPr>
          <w:rFonts w:asciiTheme="minorHAnsi" w:hAnsiTheme="minorHAnsi"/>
        </w:rPr>
        <w:t>a tutti i clienti della società</w:t>
      </w:r>
      <w:r w:rsidRPr="009B2E17">
        <w:rPr>
          <w:rFonts w:asciiTheme="minorHAnsi" w:hAnsiTheme="minorHAnsi"/>
        </w:rPr>
        <w:t>, i progetti ad essi associati e i materiali e i piani di marketing rispettivi.</w:t>
      </w:r>
    </w:p>
    <w:p w14:paraId="14DAA501" w14:textId="77777777" w:rsidR="009B2E17" w:rsidRPr="009B2E17" w:rsidRDefault="009B2E17" w:rsidP="009B2E17">
      <w:pPr>
        <w:pStyle w:val="NormaleWeb"/>
        <w:rPr>
          <w:rFonts w:asciiTheme="minorHAnsi" w:hAnsiTheme="minorHAnsi"/>
        </w:rPr>
      </w:pPr>
      <w:r w:rsidRPr="009B2E17">
        <w:rPr>
          <w:rFonts w:asciiTheme="minorHAnsi" w:hAnsiTheme="minorHAnsi"/>
        </w:rPr>
        <w:t>I progetti possono essere relativi alle seguenti categorie. Per ciascuna sono elencati i prodotti che l’agenzia deve fornire:</w:t>
      </w:r>
      <w:r w:rsidR="00BA0CE1">
        <w:rPr>
          <w:rFonts w:asciiTheme="minorHAnsi" w:hAnsiTheme="minorHAnsi"/>
        </w:rPr>
        <w:t xml:space="preserve">                           </w:t>
      </w:r>
      <w:r w:rsidR="007A2EF8">
        <w:rPr>
          <w:rFonts w:asciiTheme="minorHAnsi" w:hAnsiTheme="minorHAnsi"/>
          <w:color w:val="244583" w:themeColor="accent2" w:themeShade="80"/>
          <w:u w:val="single"/>
        </w:rPr>
        <w:t>Pubblicità</w:t>
      </w:r>
      <w:r w:rsidRPr="00771F17">
        <w:rPr>
          <w:rFonts w:asciiTheme="minorHAnsi" w:hAnsiTheme="minorHAnsi"/>
          <w:color w:val="244583" w:themeColor="accent2" w:themeShade="80"/>
          <w:u w:val="single"/>
        </w:rPr>
        <w:t xml:space="preserve"> su stampa</w:t>
      </w:r>
      <w:r w:rsidRPr="00771F17">
        <w:rPr>
          <w:rFonts w:asciiTheme="minorHAnsi" w:hAnsiTheme="minorHAnsi"/>
          <w:color w:val="244583" w:themeColor="accent2" w:themeShade="80"/>
        </w:rPr>
        <w:t xml:space="preserve">: </w:t>
      </w:r>
      <w:r w:rsidR="007A2EF8">
        <w:rPr>
          <w:rFonts w:asciiTheme="minorHAnsi" w:hAnsiTheme="minorHAnsi"/>
        </w:rPr>
        <w:t xml:space="preserve">una o più </w:t>
      </w:r>
      <w:r w:rsidRPr="009B2E17">
        <w:rPr>
          <w:rFonts w:asciiTheme="minorHAnsi" w:hAnsiTheme="minorHAnsi"/>
        </w:rPr>
        <w:t>prop</w:t>
      </w:r>
      <w:r w:rsidR="007A2EF8">
        <w:rPr>
          <w:rFonts w:asciiTheme="minorHAnsi" w:hAnsiTheme="minorHAnsi"/>
        </w:rPr>
        <w:t>oste grafiche per la pubblicità</w:t>
      </w:r>
      <w:r w:rsidRPr="009B2E17">
        <w:rPr>
          <w:rFonts w:asciiTheme="minorHAnsi" w:hAnsiTheme="minorHAnsi"/>
        </w:rPr>
        <w:t>, caratterizzate anche dalla dimensione attesa (identica per ogni proposta)</w:t>
      </w:r>
      <w:r w:rsidRPr="009B2E17">
        <w:rPr>
          <w:rFonts w:asciiTheme="minorHAnsi" w:hAnsiTheme="minorHAnsi"/>
        </w:rPr>
        <w:br/>
      </w:r>
      <w:r w:rsidR="007A2EF8">
        <w:rPr>
          <w:rFonts w:asciiTheme="minorHAnsi" w:hAnsiTheme="minorHAnsi"/>
          <w:color w:val="244583" w:themeColor="accent2" w:themeShade="80"/>
          <w:u w:val="single"/>
        </w:rPr>
        <w:t>Pubblicità</w:t>
      </w:r>
      <w:r w:rsidRPr="00771F17">
        <w:rPr>
          <w:rFonts w:asciiTheme="minorHAnsi" w:hAnsiTheme="minorHAnsi"/>
          <w:color w:val="244583" w:themeColor="accent2" w:themeShade="80"/>
          <w:u w:val="single"/>
        </w:rPr>
        <w:t xml:space="preserve"> online:</w:t>
      </w:r>
      <w:r w:rsidRPr="00771F17">
        <w:rPr>
          <w:rFonts w:asciiTheme="minorHAnsi" w:hAnsiTheme="minorHAnsi"/>
          <w:color w:val="244583" w:themeColor="accent2" w:themeShade="80"/>
        </w:rPr>
        <w:t xml:space="preserve"> </w:t>
      </w:r>
      <w:r w:rsidR="007A2EF8">
        <w:rPr>
          <w:rFonts w:asciiTheme="minorHAnsi" w:hAnsiTheme="minorHAnsi"/>
        </w:rPr>
        <w:t>una o più</w:t>
      </w:r>
      <w:r w:rsidRPr="009B2E17">
        <w:rPr>
          <w:rFonts w:asciiTheme="minorHAnsi" w:hAnsiTheme="minorHAnsi"/>
        </w:rPr>
        <w:t xml:space="preserve"> proposte grafiche, ciascuna in diversi formati (banner, sfondo, inserzione quadrata, inserzione rettangolare)</w:t>
      </w:r>
      <w:r w:rsidRPr="009B2E17">
        <w:rPr>
          <w:rFonts w:asciiTheme="minorHAnsi" w:hAnsiTheme="minorHAnsi"/>
        </w:rPr>
        <w:br/>
      </w:r>
      <w:r w:rsidR="007A2EF8">
        <w:rPr>
          <w:rFonts w:asciiTheme="minorHAnsi" w:hAnsiTheme="minorHAnsi"/>
          <w:color w:val="244583" w:themeColor="accent2" w:themeShade="80"/>
          <w:u w:val="single"/>
        </w:rPr>
        <w:t>Pubblicità</w:t>
      </w:r>
      <w:r w:rsidRPr="00771F17">
        <w:rPr>
          <w:rFonts w:asciiTheme="minorHAnsi" w:hAnsiTheme="minorHAnsi"/>
          <w:color w:val="244583" w:themeColor="accent2" w:themeShade="80"/>
          <w:u w:val="single"/>
        </w:rPr>
        <w:t xml:space="preserve"> cartellonistica (stradale o da interni):</w:t>
      </w:r>
      <w:r w:rsidRPr="00771F17">
        <w:rPr>
          <w:rFonts w:asciiTheme="minorHAnsi" w:hAnsiTheme="minorHAnsi"/>
          <w:color w:val="244583" w:themeColor="accent2" w:themeShade="80"/>
        </w:rPr>
        <w:t xml:space="preserve"> </w:t>
      </w:r>
      <w:r w:rsidR="007A2EF8">
        <w:rPr>
          <w:rFonts w:asciiTheme="minorHAnsi" w:hAnsiTheme="minorHAnsi"/>
        </w:rPr>
        <w:t>una o più</w:t>
      </w:r>
      <w:r w:rsidRPr="009B2E17">
        <w:rPr>
          <w:rFonts w:asciiTheme="minorHAnsi" w:hAnsiTheme="minorHAnsi"/>
        </w:rPr>
        <w:t xml:space="preserve"> proposte grafiche per la pubbli</w:t>
      </w:r>
      <w:r w:rsidR="007A2EF8">
        <w:rPr>
          <w:rFonts w:asciiTheme="minorHAnsi" w:hAnsiTheme="minorHAnsi"/>
        </w:rPr>
        <w:t>cità</w:t>
      </w:r>
      <w:r w:rsidRPr="009B2E17">
        <w:rPr>
          <w:rFonts w:asciiTheme="minorHAnsi" w:hAnsiTheme="minorHAnsi"/>
        </w:rPr>
        <w:t>, caratterizzate anche d</w:t>
      </w:r>
      <w:r w:rsidR="007A2EF8">
        <w:rPr>
          <w:rFonts w:asciiTheme="minorHAnsi" w:hAnsiTheme="minorHAnsi"/>
        </w:rPr>
        <w:t>alla dimensione attesa (che può</w:t>
      </w:r>
      <w:r w:rsidRPr="009B2E17">
        <w:rPr>
          <w:rFonts w:asciiTheme="minorHAnsi" w:hAnsiTheme="minorHAnsi"/>
        </w:rPr>
        <w:t xml:space="preserve"> essere diversa per ogni proposta)</w:t>
      </w:r>
      <w:r w:rsidRPr="009B2E17">
        <w:rPr>
          <w:rFonts w:asciiTheme="minorHAnsi" w:hAnsiTheme="minorHAnsi"/>
        </w:rPr>
        <w:br/>
      </w:r>
      <w:r w:rsidRPr="00771F17">
        <w:rPr>
          <w:rFonts w:asciiTheme="minorHAnsi" w:hAnsiTheme="minorHAnsi"/>
          <w:color w:val="244583" w:themeColor="accent2" w:themeShade="80"/>
          <w:u w:val="single"/>
        </w:rPr>
        <w:t>Eventi:</w:t>
      </w:r>
      <w:r w:rsidRPr="009B2E17">
        <w:rPr>
          <w:rFonts w:asciiTheme="minorHAnsi" w:hAnsiTheme="minorHAnsi"/>
        </w:rPr>
        <w:t xml:space="preserve"> organizzazione completa, inclusiva di location, programma, materiale per l’evento (locandina, programma, cartelli, ...), servizi (cucina, reception, ...) e personale (hostess, ...)</w:t>
      </w:r>
      <w:r w:rsidRPr="009B2E17">
        <w:rPr>
          <w:rFonts w:asciiTheme="minorHAnsi" w:hAnsiTheme="minorHAnsi"/>
        </w:rPr>
        <w:br/>
      </w:r>
      <w:r w:rsidRPr="00771F17">
        <w:rPr>
          <w:rFonts w:asciiTheme="minorHAnsi" w:hAnsiTheme="minorHAnsi"/>
          <w:color w:val="244583" w:themeColor="accent2" w:themeShade="80"/>
          <w:u w:val="single"/>
        </w:rPr>
        <w:t>Stand per fiere</w:t>
      </w:r>
      <w:r w:rsidRPr="00771F17">
        <w:rPr>
          <w:rFonts w:asciiTheme="minorHAnsi" w:hAnsiTheme="minorHAnsi"/>
          <w:color w:val="244583" w:themeColor="accent2" w:themeShade="80"/>
        </w:rPr>
        <w:t xml:space="preserve"> </w:t>
      </w:r>
      <w:r w:rsidRPr="00771F17">
        <w:rPr>
          <w:rFonts w:asciiTheme="minorHAnsi" w:hAnsiTheme="minorHAnsi"/>
          <w:color w:val="244583" w:themeColor="accent2" w:themeShade="80"/>
          <w:u w:val="single"/>
        </w:rPr>
        <w:t>e mostre</w:t>
      </w:r>
      <w:r w:rsidRPr="00771F17">
        <w:rPr>
          <w:rFonts w:asciiTheme="minorHAnsi" w:hAnsiTheme="minorHAnsi"/>
          <w:color w:val="244583" w:themeColor="accent2" w:themeShade="80"/>
        </w:rPr>
        <w:t>:</w:t>
      </w:r>
      <w:r w:rsidR="007A2EF8">
        <w:rPr>
          <w:rFonts w:asciiTheme="minorHAnsi" w:hAnsiTheme="minorHAnsi"/>
        </w:rPr>
        <w:t xml:space="preserve"> una o più</w:t>
      </w:r>
      <w:r w:rsidRPr="009B2E17">
        <w:rPr>
          <w:rFonts w:asciiTheme="minorHAnsi" w:hAnsiTheme="minorHAnsi"/>
        </w:rPr>
        <w:t xml:space="preserve"> proposte di design dello stand, con varie caratteristiche descrittive.</w:t>
      </w:r>
    </w:p>
    <w:p w14:paraId="22F8E60A" w14:textId="77777777" w:rsidR="009B2E17" w:rsidRDefault="009B2E17" w:rsidP="009B2E17">
      <w:pPr>
        <w:pStyle w:val="NormaleWeb"/>
        <w:rPr>
          <w:rFonts w:asciiTheme="minorHAnsi" w:hAnsiTheme="minorHAnsi"/>
        </w:rPr>
      </w:pPr>
      <w:r w:rsidRPr="009B2E17">
        <w:rPr>
          <w:rFonts w:asciiTheme="minorHAnsi" w:hAnsiTheme="minorHAnsi"/>
        </w:rPr>
        <w:t>Per ciascun progetto viene definita un</w:t>
      </w:r>
      <w:r>
        <w:rPr>
          <w:rFonts w:asciiTheme="minorHAnsi" w:hAnsiTheme="minorHAnsi"/>
        </w:rPr>
        <w:t xml:space="preserve">a pianificazione delle attività </w:t>
      </w:r>
      <w:r w:rsidRPr="009B2E17">
        <w:rPr>
          <w:rFonts w:asciiTheme="minorHAnsi" w:hAnsiTheme="minorHAnsi"/>
        </w:rPr>
        <w:t>interne, con dei passi da svolgere, i risultati attesi per ogni fase, e la scadenza entro cui completare la fase. Inoltre,</w:t>
      </w:r>
      <w:r>
        <w:rPr>
          <w:rFonts w:asciiTheme="minorHAnsi" w:hAnsiTheme="minorHAnsi"/>
        </w:rPr>
        <w:t xml:space="preserve"> p</w:t>
      </w:r>
      <w:r w:rsidRPr="009B2E17">
        <w:rPr>
          <w:rFonts w:asciiTheme="minorHAnsi" w:hAnsiTheme="minorHAnsi"/>
        </w:rPr>
        <w:t xml:space="preserve">er ogni proposta si </w:t>
      </w:r>
      <w:r>
        <w:rPr>
          <w:rFonts w:asciiTheme="minorHAnsi" w:hAnsiTheme="minorHAnsi"/>
        </w:rPr>
        <w:t>registra il prezzo, la quantità</w:t>
      </w:r>
      <w:r w:rsidRPr="009B2E17">
        <w:rPr>
          <w:rFonts w:asciiTheme="minorHAnsi" w:hAnsiTheme="minorHAnsi"/>
        </w:rPr>
        <w:t xml:space="preserve"> minima e massima, i tempi di realizzazione e lo stato dell’ordine (preventivato, in negoziazione, accettato, fatturato, pagato).</w:t>
      </w:r>
      <w:r w:rsidRPr="009B2E17">
        <w:rPr>
          <w:rFonts w:asciiTheme="minorHAnsi" w:hAnsiTheme="minorHAnsi"/>
        </w:rPr>
        <w:br/>
        <w:t>Il sistema traccia anche costi di realizzazione (incluso il tempo impiegato dalle persone) e fatturato di ogni progetto.</w:t>
      </w:r>
      <w:r w:rsidRPr="009B2E17">
        <w:rPr>
          <w:rFonts w:asciiTheme="minorHAnsi" w:hAnsiTheme="minorHAnsi"/>
        </w:rPr>
        <w:br/>
        <w:t xml:space="preserve">Gli </w:t>
      </w:r>
      <w:r w:rsidRPr="00771F17">
        <w:rPr>
          <w:rFonts w:asciiTheme="minorHAnsi" w:hAnsiTheme="minorHAnsi"/>
        </w:rPr>
        <w:t>utenti accedono al sistema tramite client RMI. I dati sono salvati su database relazionale.</w:t>
      </w:r>
    </w:p>
    <w:p w14:paraId="419DDCD5" w14:textId="77777777" w:rsidR="00771F17" w:rsidRDefault="00771F17" w:rsidP="009B2E17">
      <w:pPr>
        <w:pStyle w:val="NormaleWeb"/>
        <w:rPr>
          <w:rFonts w:asciiTheme="minorHAnsi" w:hAnsiTheme="minorHAnsi"/>
        </w:rPr>
      </w:pPr>
    </w:p>
    <w:p w14:paraId="602DB0FE" w14:textId="77777777" w:rsidR="00771F17" w:rsidRDefault="00771F17" w:rsidP="009B2E17">
      <w:pPr>
        <w:pStyle w:val="NormaleWeb"/>
        <w:rPr>
          <w:rFonts w:asciiTheme="minorHAnsi" w:hAnsiTheme="minorHAnsi"/>
        </w:rPr>
      </w:pPr>
    </w:p>
    <w:p w14:paraId="53EBE367" w14:textId="77777777" w:rsidR="00771F17" w:rsidRDefault="00771F17" w:rsidP="009B2E17">
      <w:pPr>
        <w:pStyle w:val="NormaleWeb"/>
        <w:rPr>
          <w:rFonts w:asciiTheme="minorHAnsi" w:hAnsiTheme="minorHAnsi"/>
        </w:rPr>
      </w:pPr>
    </w:p>
    <w:p w14:paraId="1B7FCC2C" w14:textId="77777777" w:rsidR="00771F17" w:rsidRPr="00DD6E9C" w:rsidRDefault="00771F17" w:rsidP="00771F17">
      <w:pPr>
        <w:pStyle w:val="Titolo"/>
        <w:jc w:val="center"/>
        <w:rPr>
          <w:sz w:val="52"/>
          <w:szCs w:val="56"/>
          <w:u w:val="single"/>
        </w:rPr>
      </w:pPr>
      <w:bookmarkStart w:id="2" w:name="datadictionary"/>
      <w:r w:rsidRPr="00DD6E9C">
        <w:rPr>
          <w:sz w:val="52"/>
          <w:szCs w:val="56"/>
          <w:u w:val="single"/>
        </w:rPr>
        <w:lastRenderedPageBreak/>
        <w:t>Data Dictionary</w:t>
      </w:r>
    </w:p>
    <w:bookmarkEnd w:id="2"/>
    <w:p w14:paraId="10C88117" w14:textId="77777777" w:rsidR="00771F17" w:rsidRDefault="00771F17" w:rsidP="00771F17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Il Data Dictionary sotto riportato contiene la spiegazione di una serie di termini necessari per la comprensione dei diagrammi SDM e SRM.</w:t>
      </w:r>
    </w:p>
    <w:p w14:paraId="770CFF4E" w14:textId="77777777" w:rsidR="009F58DC" w:rsidRPr="00771F17" w:rsidRDefault="009F58DC" w:rsidP="00771F17">
      <w:pPr>
        <w:rPr>
          <w:color w:val="auto"/>
          <w:sz w:val="24"/>
          <w:szCs w:val="24"/>
        </w:rPr>
      </w:pPr>
    </w:p>
    <w:tbl>
      <w:tblPr>
        <w:tblStyle w:val="Tabellasemplice-1"/>
        <w:tblW w:w="8820" w:type="dxa"/>
        <w:tblLayout w:type="fixed"/>
        <w:tblLook w:val="04A0" w:firstRow="1" w:lastRow="0" w:firstColumn="1" w:lastColumn="0" w:noHBand="0" w:noVBand="1"/>
      </w:tblPr>
      <w:tblGrid>
        <w:gridCol w:w="1101"/>
        <w:gridCol w:w="1255"/>
        <w:gridCol w:w="1221"/>
        <w:gridCol w:w="1067"/>
        <w:gridCol w:w="993"/>
        <w:gridCol w:w="1102"/>
        <w:gridCol w:w="1024"/>
        <w:gridCol w:w="1057"/>
      </w:tblGrid>
      <w:tr w:rsidR="00A86D96" w:rsidRPr="009F58DC" w14:paraId="3A00D381" w14:textId="77777777" w:rsidTr="00A86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8AB5D21" w14:textId="77777777" w:rsidR="009F58DC" w:rsidRPr="009F58DC" w:rsidRDefault="009F58DC" w:rsidP="00576C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58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Nome</w:t>
            </w:r>
          </w:p>
        </w:tc>
        <w:tc>
          <w:tcPr>
            <w:tcW w:w="1255" w:type="dxa"/>
            <w:vAlign w:val="center"/>
          </w:tcPr>
          <w:p w14:paraId="71209653" w14:textId="77777777" w:rsidR="009F58DC" w:rsidRPr="009F58DC" w:rsidRDefault="009F58DC" w:rsidP="00576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8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Descrizione</w:t>
            </w:r>
          </w:p>
        </w:tc>
        <w:tc>
          <w:tcPr>
            <w:tcW w:w="1221" w:type="dxa"/>
            <w:vAlign w:val="center"/>
          </w:tcPr>
          <w:p w14:paraId="0A33D81B" w14:textId="77777777" w:rsidR="009F58DC" w:rsidRPr="009F58DC" w:rsidRDefault="009F58DC" w:rsidP="00576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8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Sinonimi</w:t>
            </w:r>
          </w:p>
        </w:tc>
        <w:tc>
          <w:tcPr>
            <w:tcW w:w="1067" w:type="dxa"/>
            <w:vAlign w:val="center"/>
          </w:tcPr>
          <w:p w14:paraId="01F6314B" w14:textId="77777777" w:rsidR="009F58DC" w:rsidRPr="009F58DC" w:rsidRDefault="009F58DC" w:rsidP="00576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8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Esempi</w:t>
            </w:r>
          </w:p>
        </w:tc>
        <w:tc>
          <w:tcPr>
            <w:tcW w:w="993" w:type="dxa"/>
            <w:vAlign w:val="center"/>
          </w:tcPr>
          <w:p w14:paraId="5CCDC789" w14:textId="77777777" w:rsidR="009F58DC" w:rsidRPr="009F58DC" w:rsidRDefault="009F58DC" w:rsidP="00576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8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Sottotipi</w:t>
            </w:r>
          </w:p>
        </w:tc>
        <w:tc>
          <w:tcPr>
            <w:tcW w:w="1102" w:type="dxa"/>
            <w:vAlign w:val="center"/>
          </w:tcPr>
          <w:p w14:paraId="5D6CC2F0" w14:textId="77777777" w:rsidR="009F58DC" w:rsidRPr="009F58DC" w:rsidRDefault="009F58DC" w:rsidP="00576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8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Supertipi</w:t>
            </w:r>
          </w:p>
        </w:tc>
        <w:tc>
          <w:tcPr>
            <w:tcW w:w="1024" w:type="dxa"/>
            <w:vAlign w:val="center"/>
          </w:tcPr>
          <w:p w14:paraId="307F5ECF" w14:textId="77777777" w:rsidR="009F58DC" w:rsidRPr="009F58DC" w:rsidRDefault="009F58DC" w:rsidP="00576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8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Attributi</w:t>
            </w:r>
          </w:p>
        </w:tc>
        <w:tc>
          <w:tcPr>
            <w:tcW w:w="1057" w:type="dxa"/>
            <w:vAlign w:val="center"/>
          </w:tcPr>
          <w:p w14:paraId="2164FB13" w14:textId="77777777" w:rsidR="009F58DC" w:rsidRPr="009F58DC" w:rsidRDefault="009F58DC" w:rsidP="00576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F58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Relazioni</w:t>
            </w:r>
          </w:p>
        </w:tc>
      </w:tr>
      <w:tr w:rsidR="00A86D96" w:rsidRPr="009F58DC" w14:paraId="17F10B37" w14:textId="77777777" w:rsidTr="00A8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CBEE044" w14:textId="77777777" w:rsidR="009F58DC" w:rsidRPr="00A86D96" w:rsidRDefault="009F58DC" w:rsidP="00576C4F">
            <w:pPr>
              <w:tabs>
                <w:tab w:val="left" w:pos="476"/>
                <w:tab w:val="left" w:pos="902"/>
              </w:tabs>
              <w:jc w:val="center"/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</w:pPr>
            <w:r w:rsidRPr="00A86D96"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  <w:t>Manager</w:t>
            </w:r>
          </w:p>
        </w:tc>
        <w:tc>
          <w:tcPr>
            <w:tcW w:w="1255" w:type="dxa"/>
            <w:vAlign w:val="center"/>
          </w:tcPr>
          <w:p w14:paraId="51AE79D4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  <w:p w14:paraId="2D848DC9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Si occupa della soddisfazione del cliente e della gestione della società</w:t>
            </w:r>
          </w:p>
          <w:p w14:paraId="514034B5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14:paraId="2732D1AE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Dirigente</w:t>
            </w:r>
          </w:p>
        </w:tc>
        <w:tc>
          <w:tcPr>
            <w:tcW w:w="1067" w:type="dxa"/>
            <w:vAlign w:val="center"/>
          </w:tcPr>
          <w:p w14:paraId="63A2D674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993" w:type="dxa"/>
            <w:vAlign w:val="center"/>
          </w:tcPr>
          <w:p w14:paraId="7909FC99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102" w:type="dxa"/>
            <w:vAlign w:val="center"/>
          </w:tcPr>
          <w:p w14:paraId="0F2C7F55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Progettista</w:t>
            </w:r>
          </w:p>
        </w:tc>
        <w:tc>
          <w:tcPr>
            <w:tcW w:w="1024" w:type="dxa"/>
            <w:vAlign w:val="center"/>
          </w:tcPr>
          <w:p w14:paraId="391D9C32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Nome</w:t>
            </w:r>
          </w:p>
          <w:p w14:paraId="3FFE0C78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Cognome</w:t>
            </w:r>
          </w:p>
        </w:tc>
        <w:tc>
          <w:tcPr>
            <w:tcW w:w="1057" w:type="dxa"/>
            <w:vAlign w:val="center"/>
          </w:tcPr>
          <w:p w14:paraId="10313D6D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Progettista</w:t>
            </w:r>
          </w:p>
          <w:p w14:paraId="4C0E2C4E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Cliente</w:t>
            </w:r>
          </w:p>
          <w:p w14:paraId="56C67E88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Progetto</w:t>
            </w:r>
          </w:p>
        </w:tc>
      </w:tr>
      <w:tr w:rsidR="00A86D96" w:rsidRPr="009F58DC" w14:paraId="2BEB23EB" w14:textId="77777777" w:rsidTr="00A86D96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47EE5C" w14:textId="77777777" w:rsidR="009F58DC" w:rsidRPr="00A86D96" w:rsidRDefault="009F58DC" w:rsidP="00576C4F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</w:pPr>
            <w:r w:rsidRPr="00A86D96"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  <w:t>Progettista</w:t>
            </w:r>
          </w:p>
        </w:tc>
        <w:tc>
          <w:tcPr>
            <w:tcW w:w="1255" w:type="dxa"/>
            <w:vAlign w:val="center"/>
          </w:tcPr>
          <w:p w14:paraId="03900DCD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  <w:p w14:paraId="486E24CC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Si occupa di portare a termine l’incarico e realizzare il progetto</w:t>
            </w:r>
          </w:p>
          <w:p w14:paraId="44869035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14:paraId="795722E2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Dipendente</w:t>
            </w:r>
          </w:p>
        </w:tc>
        <w:tc>
          <w:tcPr>
            <w:tcW w:w="1067" w:type="dxa"/>
            <w:vAlign w:val="center"/>
          </w:tcPr>
          <w:p w14:paraId="1EE22BF1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993" w:type="dxa"/>
            <w:vAlign w:val="center"/>
          </w:tcPr>
          <w:p w14:paraId="65BC8F7F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Manager</w:t>
            </w:r>
          </w:p>
        </w:tc>
        <w:tc>
          <w:tcPr>
            <w:tcW w:w="1102" w:type="dxa"/>
            <w:vAlign w:val="center"/>
          </w:tcPr>
          <w:p w14:paraId="0DD9D7E7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024" w:type="dxa"/>
            <w:vAlign w:val="center"/>
          </w:tcPr>
          <w:p w14:paraId="793C6772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Nome</w:t>
            </w:r>
          </w:p>
          <w:p w14:paraId="1D5978E7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Cognome</w:t>
            </w:r>
          </w:p>
          <w:p w14:paraId="0C7FEC65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Progetto assegnato</w:t>
            </w:r>
          </w:p>
        </w:tc>
        <w:tc>
          <w:tcPr>
            <w:tcW w:w="1057" w:type="dxa"/>
            <w:vAlign w:val="center"/>
          </w:tcPr>
          <w:p w14:paraId="229C9431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Manager</w:t>
            </w:r>
          </w:p>
          <w:p w14:paraId="6BEDE9CC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Progetto</w:t>
            </w:r>
          </w:p>
          <w:p w14:paraId="212F3AB0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Fornitori</w:t>
            </w:r>
          </w:p>
        </w:tc>
      </w:tr>
      <w:tr w:rsidR="00A86D96" w:rsidRPr="009F58DC" w14:paraId="595BEAC3" w14:textId="77777777" w:rsidTr="00A8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6CDA7C3" w14:textId="77777777" w:rsidR="009F58DC" w:rsidRPr="00A86D96" w:rsidRDefault="009F58DC" w:rsidP="00576C4F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</w:pPr>
            <w:r w:rsidRPr="00A86D96"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  <w:t>Cliente</w:t>
            </w:r>
          </w:p>
        </w:tc>
        <w:tc>
          <w:tcPr>
            <w:tcW w:w="1255" w:type="dxa"/>
            <w:vAlign w:val="center"/>
          </w:tcPr>
          <w:p w14:paraId="4AA9E949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  <w:p w14:paraId="736782B0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Privato o azienda che richiede alla società un particolare tipo di progetto</w:t>
            </w:r>
          </w:p>
          <w:p w14:paraId="650D8CBA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14:paraId="53DC9FE6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Acquirente</w:t>
            </w:r>
          </w:p>
        </w:tc>
        <w:tc>
          <w:tcPr>
            <w:tcW w:w="1067" w:type="dxa"/>
            <w:vAlign w:val="center"/>
          </w:tcPr>
          <w:p w14:paraId="51EF1CB6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Mario Rossi</w:t>
            </w:r>
          </w:p>
          <w:p w14:paraId="5D2D4A02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Azienda S.p.</w:t>
            </w:r>
            <w:r w:rsidR="007A2EF8">
              <w:rPr>
                <w:color w:val="262626" w:themeColor="text1" w:themeTint="D9"/>
                <w:sz w:val="16"/>
                <w:szCs w:val="16"/>
              </w:rPr>
              <w:t>A.</w:t>
            </w:r>
          </w:p>
        </w:tc>
        <w:tc>
          <w:tcPr>
            <w:tcW w:w="993" w:type="dxa"/>
            <w:vAlign w:val="center"/>
          </w:tcPr>
          <w:p w14:paraId="2D7D0B0A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102" w:type="dxa"/>
            <w:vAlign w:val="center"/>
          </w:tcPr>
          <w:p w14:paraId="311D5015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024" w:type="dxa"/>
            <w:vAlign w:val="center"/>
          </w:tcPr>
          <w:p w14:paraId="4C95FA1D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Nome</w:t>
            </w:r>
          </w:p>
          <w:p w14:paraId="30A90520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Cognome</w:t>
            </w:r>
          </w:p>
          <w:p w14:paraId="5F366741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Progetto richiesto</w:t>
            </w:r>
          </w:p>
        </w:tc>
        <w:tc>
          <w:tcPr>
            <w:tcW w:w="1057" w:type="dxa"/>
            <w:vAlign w:val="center"/>
          </w:tcPr>
          <w:p w14:paraId="4523FF28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Manager</w:t>
            </w:r>
          </w:p>
          <w:p w14:paraId="11007382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Progetto</w:t>
            </w:r>
          </w:p>
        </w:tc>
      </w:tr>
      <w:tr w:rsidR="00A86D96" w:rsidRPr="009F58DC" w14:paraId="3D450C72" w14:textId="77777777" w:rsidTr="00A86D96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4A1EF2" w14:textId="77777777" w:rsidR="009F58DC" w:rsidRPr="00A86D96" w:rsidRDefault="009F58DC" w:rsidP="00576C4F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</w:pPr>
            <w:r w:rsidRPr="00A86D96"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  <w:t>Progetto</w:t>
            </w:r>
          </w:p>
        </w:tc>
        <w:tc>
          <w:tcPr>
            <w:tcW w:w="1255" w:type="dxa"/>
            <w:vAlign w:val="center"/>
          </w:tcPr>
          <w:p w14:paraId="5491F72A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  <w:p w14:paraId="7EC3EA82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Insieme di prodotti, servizi, personale richiesti dal cliente e che la società deve fornire</w:t>
            </w:r>
          </w:p>
          <w:p w14:paraId="3D087EC7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14:paraId="09F47462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Incarico</w:t>
            </w:r>
          </w:p>
          <w:p w14:paraId="02219026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Lavoro</w:t>
            </w:r>
          </w:p>
        </w:tc>
        <w:tc>
          <w:tcPr>
            <w:tcW w:w="1067" w:type="dxa"/>
            <w:vAlign w:val="center"/>
          </w:tcPr>
          <w:p w14:paraId="5CA3AC4A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Pubblicità su stampa</w:t>
            </w:r>
          </w:p>
          <w:p w14:paraId="0E156C5A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Pubblicità online</w:t>
            </w:r>
          </w:p>
          <w:p w14:paraId="66EA7E87" w14:textId="77777777" w:rsidR="00A86D96" w:rsidRPr="00A86D96" w:rsidRDefault="009F58DC" w:rsidP="00A86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 xml:space="preserve">Pubblicità </w:t>
            </w:r>
            <w:r w:rsidR="00A86D96">
              <w:rPr>
                <w:color w:val="262626" w:themeColor="text1" w:themeTint="D9"/>
                <w:sz w:val="16"/>
                <w:szCs w:val="16"/>
              </w:rPr>
              <w:t>cartellonistica</w:t>
            </w:r>
          </w:p>
          <w:p w14:paraId="4D04E5F9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Eventi</w:t>
            </w:r>
          </w:p>
        </w:tc>
        <w:tc>
          <w:tcPr>
            <w:tcW w:w="993" w:type="dxa"/>
            <w:vAlign w:val="center"/>
          </w:tcPr>
          <w:p w14:paraId="4FF74EA2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102" w:type="dxa"/>
            <w:vAlign w:val="center"/>
          </w:tcPr>
          <w:p w14:paraId="5D907A23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024" w:type="dxa"/>
            <w:vAlign w:val="center"/>
          </w:tcPr>
          <w:p w14:paraId="0AAA7007" w14:textId="77777777" w:rsidR="009F58DC" w:rsidRPr="00A86D96" w:rsidRDefault="009F58DC" w:rsidP="0089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Categoria</w:t>
            </w:r>
          </w:p>
          <w:p w14:paraId="479871D1" w14:textId="77777777" w:rsidR="009F58DC" w:rsidRPr="00A86D96" w:rsidRDefault="009F58DC" w:rsidP="0089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Quantità</w:t>
            </w:r>
          </w:p>
          <w:p w14:paraId="3E533E63" w14:textId="77777777" w:rsidR="009F58DC" w:rsidRPr="00A86D96" w:rsidRDefault="009F58DC" w:rsidP="0089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Prezzo</w:t>
            </w:r>
          </w:p>
          <w:p w14:paraId="1A8D1F2E" w14:textId="77777777" w:rsidR="009F58DC" w:rsidRPr="00A86D96" w:rsidRDefault="009F58DC" w:rsidP="0089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Tempo realizzazione</w:t>
            </w:r>
          </w:p>
        </w:tc>
        <w:tc>
          <w:tcPr>
            <w:tcW w:w="1057" w:type="dxa"/>
            <w:vAlign w:val="center"/>
          </w:tcPr>
          <w:p w14:paraId="32F1D891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Cliente</w:t>
            </w:r>
          </w:p>
          <w:p w14:paraId="030DF6A4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Manager</w:t>
            </w:r>
          </w:p>
          <w:p w14:paraId="49BB9B63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Progettista</w:t>
            </w:r>
          </w:p>
        </w:tc>
      </w:tr>
      <w:tr w:rsidR="00A86D96" w:rsidRPr="009F58DC" w14:paraId="6EEAAD5E" w14:textId="77777777" w:rsidTr="00A8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FB35FA" w14:textId="77777777" w:rsidR="009F58DC" w:rsidRPr="00A86D96" w:rsidRDefault="009F58DC" w:rsidP="00576C4F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</w:pPr>
            <w:r w:rsidRPr="00A86D96"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  <w:t>Risorse</w:t>
            </w:r>
          </w:p>
        </w:tc>
        <w:tc>
          <w:tcPr>
            <w:tcW w:w="1255" w:type="dxa"/>
            <w:vAlign w:val="center"/>
          </w:tcPr>
          <w:p w14:paraId="6C527303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  <w:p w14:paraId="321326F6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Insieme di materiali, servizi e personale che la società deve gestire per realizzare il progetto</w:t>
            </w:r>
          </w:p>
          <w:p w14:paraId="23CA825C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14:paraId="2AF7D8D7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Beni</w:t>
            </w:r>
          </w:p>
          <w:p w14:paraId="01468CA5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67" w:type="dxa"/>
            <w:vAlign w:val="center"/>
          </w:tcPr>
          <w:p w14:paraId="0A8E55EF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993" w:type="dxa"/>
            <w:vAlign w:val="center"/>
          </w:tcPr>
          <w:p w14:paraId="118369F3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102" w:type="dxa"/>
            <w:vAlign w:val="center"/>
          </w:tcPr>
          <w:p w14:paraId="79845020" w14:textId="77777777" w:rsidR="009F58DC" w:rsidRPr="00A86D96" w:rsidRDefault="009F58DC" w:rsidP="007A2EF8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Materiali</w:t>
            </w:r>
          </w:p>
          <w:p w14:paraId="6402D0B3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Servizi</w:t>
            </w:r>
          </w:p>
          <w:p w14:paraId="5B0D4901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Personale</w:t>
            </w:r>
          </w:p>
        </w:tc>
        <w:tc>
          <w:tcPr>
            <w:tcW w:w="1024" w:type="dxa"/>
            <w:vAlign w:val="center"/>
          </w:tcPr>
          <w:p w14:paraId="27B68D5F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057" w:type="dxa"/>
            <w:vAlign w:val="center"/>
          </w:tcPr>
          <w:p w14:paraId="215A3F78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Progettista</w:t>
            </w:r>
          </w:p>
          <w:p w14:paraId="1E419CC9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Progetto</w:t>
            </w:r>
          </w:p>
          <w:p w14:paraId="56289BB7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Fornitore</w:t>
            </w:r>
          </w:p>
        </w:tc>
      </w:tr>
      <w:tr w:rsidR="00A86D96" w:rsidRPr="009F58DC" w14:paraId="29091325" w14:textId="77777777" w:rsidTr="00A86D96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C09F2F3" w14:textId="77777777" w:rsidR="009F58DC" w:rsidRPr="00A86D96" w:rsidRDefault="009F58DC" w:rsidP="00576C4F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</w:pPr>
            <w:r w:rsidRPr="00A86D96"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  <w:t>Materiali</w:t>
            </w:r>
          </w:p>
        </w:tc>
        <w:tc>
          <w:tcPr>
            <w:tcW w:w="1255" w:type="dxa"/>
            <w:vAlign w:val="center"/>
          </w:tcPr>
          <w:p w14:paraId="64BA1B3C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  <w:p w14:paraId="52B3A729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Materiali necessari per la realizzazione dei prodotti che andranno a comporre il progetto</w:t>
            </w:r>
          </w:p>
          <w:p w14:paraId="5120ABFB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14:paraId="6D729F16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Materie prime</w:t>
            </w:r>
          </w:p>
        </w:tc>
        <w:tc>
          <w:tcPr>
            <w:tcW w:w="1067" w:type="dxa"/>
            <w:vAlign w:val="center"/>
          </w:tcPr>
          <w:p w14:paraId="614E0634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Carta</w:t>
            </w:r>
          </w:p>
          <w:p w14:paraId="0950D26F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Cartone</w:t>
            </w:r>
          </w:p>
          <w:p w14:paraId="7CA5A21F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Fogli</w:t>
            </w:r>
          </w:p>
        </w:tc>
        <w:tc>
          <w:tcPr>
            <w:tcW w:w="993" w:type="dxa"/>
            <w:vAlign w:val="center"/>
          </w:tcPr>
          <w:p w14:paraId="79496922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Risorse</w:t>
            </w:r>
          </w:p>
        </w:tc>
        <w:tc>
          <w:tcPr>
            <w:tcW w:w="1102" w:type="dxa"/>
            <w:vAlign w:val="center"/>
          </w:tcPr>
          <w:p w14:paraId="10533085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024" w:type="dxa"/>
            <w:vAlign w:val="center"/>
          </w:tcPr>
          <w:p w14:paraId="627918D5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Prezzo</w:t>
            </w:r>
          </w:p>
          <w:p w14:paraId="5ABA9E43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Quantità</w:t>
            </w:r>
          </w:p>
        </w:tc>
        <w:tc>
          <w:tcPr>
            <w:tcW w:w="1057" w:type="dxa"/>
            <w:vAlign w:val="center"/>
          </w:tcPr>
          <w:p w14:paraId="445645FC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Progettista</w:t>
            </w:r>
          </w:p>
          <w:p w14:paraId="3CC79FA0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Progetto</w:t>
            </w:r>
          </w:p>
          <w:p w14:paraId="5143971D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Fornitori</w:t>
            </w:r>
          </w:p>
        </w:tc>
      </w:tr>
      <w:tr w:rsidR="00A86D96" w:rsidRPr="009F58DC" w14:paraId="161507F1" w14:textId="77777777" w:rsidTr="00A8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304396" w14:textId="77777777" w:rsidR="009F58DC" w:rsidRPr="00A86D96" w:rsidRDefault="009F58DC" w:rsidP="00576C4F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</w:pPr>
            <w:r w:rsidRPr="00A86D96"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  <w:lastRenderedPageBreak/>
              <w:t>Servizi</w:t>
            </w:r>
          </w:p>
        </w:tc>
        <w:tc>
          <w:tcPr>
            <w:tcW w:w="1255" w:type="dxa"/>
            <w:vAlign w:val="center"/>
          </w:tcPr>
          <w:p w14:paraId="429DC6D4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  <w:p w14:paraId="39E19E17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Servizi esterni alla società, necessari per realizzare alcune categorie di progetto</w:t>
            </w:r>
          </w:p>
          <w:p w14:paraId="1F7AA17D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14:paraId="3E91F6AD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Azienda esterna</w:t>
            </w:r>
          </w:p>
          <w:p w14:paraId="00B12285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67" w:type="dxa"/>
            <w:vAlign w:val="center"/>
          </w:tcPr>
          <w:p w14:paraId="2685E95D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Cucina</w:t>
            </w:r>
          </w:p>
          <w:p w14:paraId="7A564C3B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Reception</w:t>
            </w:r>
          </w:p>
          <w:p w14:paraId="5BB768A8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2636E8F2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Risorse</w:t>
            </w:r>
          </w:p>
        </w:tc>
        <w:tc>
          <w:tcPr>
            <w:tcW w:w="1102" w:type="dxa"/>
            <w:vAlign w:val="center"/>
          </w:tcPr>
          <w:p w14:paraId="239365AE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024" w:type="dxa"/>
            <w:vAlign w:val="center"/>
          </w:tcPr>
          <w:p w14:paraId="68B08EEA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Prezzo</w:t>
            </w:r>
          </w:p>
          <w:p w14:paraId="58678484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Genere</w:t>
            </w:r>
          </w:p>
        </w:tc>
        <w:tc>
          <w:tcPr>
            <w:tcW w:w="1057" w:type="dxa"/>
            <w:vAlign w:val="center"/>
          </w:tcPr>
          <w:p w14:paraId="1653B02B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Progettista</w:t>
            </w:r>
          </w:p>
          <w:p w14:paraId="239A30E6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Progetto</w:t>
            </w:r>
          </w:p>
          <w:p w14:paraId="6D52A1C6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Fornitori</w:t>
            </w:r>
          </w:p>
        </w:tc>
      </w:tr>
      <w:tr w:rsidR="00A86D96" w:rsidRPr="009F58DC" w14:paraId="4EF8F64D" w14:textId="77777777" w:rsidTr="00A86D96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DE6851" w14:textId="77777777" w:rsidR="009F58DC" w:rsidRPr="00A86D96" w:rsidRDefault="009F58DC" w:rsidP="00576C4F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</w:pPr>
            <w:r w:rsidRPr="00A86D96"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  <w:t>Personale</w:t>
            </w:r>
          </w:p>
        </w:tc>
        <w:tc>
          <w:tcPr>
            <w:tcW w:w="1255" w:type="dxa"/>
            <w:vAlign w:val="center"/>
          </w:tcPr>
          <w:p w14:paraId="5254B501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  <w:p w14:paraId="16B0CF71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Personale esterno alla società, necessario per realizzare alcune categorie di progetto</w:t>
            </w:r>
          </w:p>
          <w:p w14:paraId="1812E0FE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14:paraId="274E39EE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Dipendenti esterni</w:t>
            </w:r>
          </w:p>
        </w:tc>
        <w:tc>
          <w:tcPr>
            <w:tcW w:w="1067" w:type="dxa"/>
            <w:vAlign w:val="center"/>
          </w:tcPr>
          <w:p w14:paraId="7F112823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Hostess</w:t>
            </w:r>
          </w:p>
        </w:tc>
        <w:tc>
          <w:tcPr>
            <w:tcW w:w="993" w:type="dxa"/>
            <w:vAlign w:val="center"/>
          </w:tcPr>
          <w:p w14:paraId="503DCE42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Risorse</w:t>
            </w:r>
          </w:p>
        </w:tc>
        <w:tc>
          <w:tcPr>
            <w:tcW w:w="1102" w:type="dxa"/>
            <w:vAlign w:val="center"/>
          </w:tcPr>
          <w:p w14:paraId="6E1EAA71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024" w:type="dxa"/>
            <w:vAlign w:val="center"/>
          </w:tcPr>
          <w:p w14:paraId="297DA38B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Prezzo</w:t>
            </w:r>
          </w:p>
          <w:p w14:paraId="53F7D3F3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Genere</w:t>
            </w:r>
          </w:p>
        </w:tc>
        <w:tc>
          <w:tcPr>
            <w:tcW w:w="1057" w:type="dxa"/>
            <w:vAlign w:val="center"/>
          </w:tcPr>
          <w:p w14:paraId="658B03EA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Progettista</w:t>
            </w:r>
          </w:p>
          <w:p w14:paraId="212224C4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Progetto</w:t>
            </w:r>
          </w:p>
          <w:p w14:paraId="35E9373D" w14:textId="77777777" w:rsidR="009F58DC" w:rsidRPr="00A86D96" w:rsidRDefault="009F58DC" w:rsidP="00576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Fornitori</w:t>
            </w:r>
          </w:p>
        </w:tc>
      </w:tr>
      <w:tr w:rsidR="00A86D96" w:rsidRPr="009F58DC" w14:paraId="2B82D66D" w14:textId="77777777" w:rsidTr="00A8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00DCB54" w14:textId="77777777" w:rsidR="009F58DC" w:rsidRPr="00A86D96" w:rsidRDefault="009F58DC" w:rsidP="00576C4F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</w:pPr>
            <w:r w:rsidRPr="00A86D96">
              <w:rPr>
                <w:rFonts w:ascii="Times New Roman" w:hAnsi="Times New Roman" w:cs="Times New Roman"/>
                <w:color w:val="262626" w:themeColor="text1" w:themeTint="D9"/>
                <w:sz w:val="16"/>
                <w:szCs w:val="16"/>
              </w:rPr>
              <w:t>Fornitori</w:t>
            </w:r>
          </w:p>
        </w:tc>
        <w:tc>
          <w:tcPr>
            <w:tcW w:w="1255" w:type="dxa"/>
            <w:vAlign w:val="center"/>
          </w:tcPr>
          <w:p w14:paraId="6C3E29CF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  <w:p w14:paraId="27D6D14D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Ente esterno che si occupa di reperire alla società le risorse di cui ha necessità</w:t>
            </w:r>
          </w:p>
          <w:p w14:paraId="77284E69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14:paraId="6055115F" w14:textId="77777777" w:rsidR="009F58DC" w:rsidRPr="00A86D96" w:rsidRDefault="009F58DC" w:rsidP="00A86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Contatto</w:t>
            </w:r>
          </w:p>
        </w:tc>
        <w:tc>
          <w:tcPr>
            <w:tcW w:w="1067" w:type="dxa"/>
            <w:vAlign w:val="center"/>
          </w:tcPr>
          <w:p w14:paraId="3A8853D6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993" w:type="dxa"/>
            <w:vAlign w:val="center"/>
          </w:tcPr>
          <w:p w14:paraId="1B0508EB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102" w:type="dxa"/>
            <w:vAlign w:val="center"/>
          </w:tcPr>
          <w:p w14:paraId="2B33E07C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-</w:t>
            </w:r>
          </w:p>
        </w:tc>
        <w:tc>
          <w:tcPr>
            <w:tcW w:w="1024" w:type="dxa"/>
            <w:vAlign w:val="center"/>
          </w:tcPr>
          <w:p w14:paraId="0037C8F9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Nome</w:t>
            </w:r>
          </w:p>
          <w:p w14:paraId="7725965A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Risorsa associata</w:t>
            </w:r>
          </w:p>
        </w:tc>
        <w:tc>
          <w:tcPr>
            <w:tcW w:w="1057" w:type="dxa"/>
            <w:vAlign w:val="center"/>
          </w:tcPr>
          <w:p w14:paraId="7805E6BE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Progettista</w:t>
            </w:r>
          </w:p>
          <w:p w14:paraId="1571EC68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  <w:r w:rsidRPr="00A86D96">
              <w:rPr>
                <w:color w:val="262626" w:themeColor="text1" w:themeTint="D9"/>
                <w:sz w:val="16"/>
                <w:szCs w:val="16"/>
              </w:rPr>
              <w:t>Risorse</w:t>
            </w:r>
          </w:p>
          <w:p w14:paraId="4E86FC1D" w14:textId="77777777" w:rsidR="009F58DC" w:rsidRPr="00A86D96" w:rsidRDefault="009F58DC" w:rsidP="0057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6"/>
                <w:szCs w:val="16"/>
              </w:rPr>
            </w:pPr>
          </w:p>
        </w:tc>
      </w:tr>
    </w:tbl>
    <w:p w14:paraId="2DB0BA17" w14:textId="77777777" w:rsidR="00771F17" w:rsidRDefault="00771F17" w:rsidP="00771F17">
      <w:pPr>
        <w:pStyle w:val="Titolo"/>
        <w:spacing w:line="360" w:lineRule="auto"/>
        <w:rPr>
          <w:color w:val="auto"/>
          <w:sz w:val="24"/>
          <w:szCs w:val="24"/>
        </w:rPr>
      </w:pPr>
    </w:p>
    <w:p w14:paraId="6FDFDAF8" w14:textId="77777777" w:rsidR="00A86D96" w:rsidRDefault="00A86D96" w:rsidP="00771F17">
      <w:pPr>
        <w:pStyle w:val="Titolo"/>
        <w:spacing w:line="360" w:lineRule="auto"/>
        <w:rPr>
          <w:color w:val="auto"/>
          <w:sz w:val="24"/>
          <w:szCs w:val="24"/>
        </w:rPr>
      </w:pPr>
    </w:p>
    <w:p w14:paraId="79E05B65" w14:textId="77777777" w:rsidR="00425770" w:rsidRDefault="00425770" w:rsidP="00425770">
      <w:pPr>
        <w:pStyle w:val="Titolo"/>
        <w:rPr>
          <w:color w:val="auto"/>
          <w:sz w:val="24"/>
          <w:szCs w:val="24"/>
        </w:rPr>
      </w:pPr>
    </w:p>
    <w:p w14:paraId="2F1F22E9" w14:textId="77777777" w:rsidR="00425770" w:rsidRDefault="00425770" w:rsidP="00425770">
      <w:pPr>
        <w:pStyle w:val="Titolo"/>
        <w:rPr>
          <w:color w:val="auto"/>
          <w:sz w:val="24"/>
          <w:szCs w:val="24"/>
        </w:rPr>
      </w:pPr>
    </w:p>
    <w:p w14:paraId="588B09CD" w14:textId="77777777" w:rsidR="00425770" w:rsidRDefault="00425770" w:rsidP="00425770">
      <w:pPr>
        <w:pStyle w:val="Titolo"/>
        <w:rPr>
          <w:color w:val="auto"/>
          <w:sz w:val="24"/>
          <w:szCs w:val="24"/>
        </w:rPr>
      </w:pPr>
    </w:p>
    <w:p w14:paraId="6903F069" w14:textId="77777777" w:rsidR="00425770" w:rsidRDefault="00425770" w:rsidP="00425770">
      <w:pPr>
        <w:pStyle w:val="Titolo"/>
        <w:rPr>
          <w:color w:val="auto"/>
          <w:sz w:val="24"/>
          <w:szCs w:val="24"/>
        </w:rPr>
      </w:pPr>
    </w:p>
    <w:p w14:paraId="572ADE69" w14:textId="77777777" w:rsidR="00425770" w:rsidRDefault="00425770" w:rsidP="00425770">
      <w:pPr>
        <w:pStyle w:val="Titolo"/>
        <w:rPr>
          <w:color w:val="auto"/>
          <w:sz w:val="24"/>
          <w:szCs w:val="24"/>
        </w:rPr>
      </w:pPr>
    </w:p>
    <w:p w14:paraId="22A33C10" w14:textId="77777777" w:rsidR="00425770" w:rsidRDefault="00425770" w:rsidP="00425770">
      <w:pPr>
        <w:pStyle w:val="Titolo"/>
        <w:rPr>
          <w:color w:val="auto"/>
          <w:sz w:val="24"/>
          <w:szCs w:val="24"/>
        </w:rPr>
      </w:pPr>
    </w:p>
    <w:p w14:paraId="6B43E416" w14:textId="77777777" w:rsidR="00425770" w:rsidRDefault="00425770" w:rsidP="00425770">
      <w:pPr>
        <w:pStyle w:val="Titolo"/>
        <w:rPr>
          <w:color w:val="auto"/>
          <w:sz w:val="24"/>
          <w:szCs w:val="24"/>
        </w:rPr>
      </w:pPr>
    </w:p>
    <w:p w14:paraId="26921BA0" w14:textId="77777777" w:rsidR="00425770" w:rsidRDefault="00425770" w:rsidP="00425770">
      <w:pPr>
        <w:pStyle w:val="Titolo"/>
        <w:rPr>
          <w:color w:val="auto"/>
          <w:sz w:val="24"/>
          <w:szCs w:val="24"/>
        </w:rPr>
      </w:pPr>
    </w:p>
    <w:p w14:paraId="715B42B5" w14:textId="77777777" w:rsidR="00D00BF9" w:rsidRDefault="00D00BF9" w:rsidP="00425770">
      <w:pPr>
        <w:pStyle w:val="Titolo"/>
        <w:rPr>
          <w:color w:val="auto"/>
          <w:sz w:val="24"/>
          <w:szCs w:val="24"/>
        </w:rPr>
      </w:pPr>
    </w:p>
    <w:p w14:paraId="551AFE4F" w14:textId="77777777" w:rsidR="00D00BF9" w:rsidRDefault="00D00BF9" w:rsidP="00425770">
      <w:pPr>
        <w:pStyle w:val="Titolo"/>
        <w:rPr>
          <w:color w:val="auto"/>
          <w:sz w:val="24"/>
          <w:szCs w:val="24"/>
        </w:rPr>
      </w:pPr>
    </w:p>
    <w:p w14:paraId="079AED8D" w14:textId="77777777" w:rsidR="00D00BF9" w:rsidRDefault="00D00BF9" w:rsidP="00425770">
      <w:pPr>
        <w:pStyle w:val="Titolo"/>
        <w:rPr>
          <w:color w:val="auto"/>
          <w:sz w:val="24"/>
          <w:szCs w:val="24"/>
        </w:rPr>
      </w:pPr>
    </w:p>
    <w:p w14:paraId="5D97ED53" w14:textId="77777777" w:rsidR="00D00BF9" w:rsidRDefault="00D00BF9" w:rsidP="00425770">
      <w:pPr>
        <w:pStyle w:val="Titolo"/>
        <w:rPr>
          <w:color w:val="auto"/>
          <w:sz w:val="24"/>
          <w:szCs w:val="24"/>
        </w:rPr>
      </w:pPr>
    </w:p>
    <w:p w14:paraId="4E3A97E0" w14:textId="77777777" w:rsidR="00425770" w:rsidRDefault="00425770" w:rsidP="00425770">
      <w:pPr>
        <w:pStyle w:val="Titolo"/>
        <w:rPr>
          <w:color w:val="auto"/>
          <w:sz w:val="24"/>
          <w:szCs w:val="24"/>
        </w:rPr>
      </w:pPr>
    </w:p>
    <w:p w14:paraId="38E1428B" w14:textId="77777777" w:rsidR="00425770" w:rsidRDefault="00355AC6" w:rsidP="00425770">
      <w:pPr>
        <w:pStyle w:val="Titolo"/>
        <w:jc w:val="center"/>
        <w:rPr>
          <w:sz w:val="52"/>
          <w:szCs w:val="52"/>
          <w:u w:val="single"/>
        </w:rPr>
      </w:pPr>
      <w:bookmarkStart w:id="3" w:name="sdm"/>
      <w:r>
        <w:rPr>
          <w:sz w:val="52"/>
          <w:szCs w:val="52"/>
          <w:u w:val="single"/>
        </w:rPr>
        <w:lastRenderedPageBreak/>
        <w:t xml:space="preserve">Strategic </w:t>
      </w:r>
      <w:proofErr w:type="spellStart"/>
      <w:r>
        <w:rPr>
          <w:sz w:val="52"/>
          <w:szCs w:val="52"/>
          <w:u w:val="single"/>
        </w:rPr>
        <w:t>Dependency</w:t>
      </w:r>
      <w:proofErr w:type="spellEnd"/>
      <w:r>
        <w:rPr>
          <w:sz w:val="52"/>
          <w:szCs w:val="52"/>
          <w:u w:val="single"/>
        </w:rPr>
        <w:t xml:space="preserve"> Model</w:t>
      </w:r>
    </w:p>
    <w:bookmarkEnd w:id="3"/>
    <w:p w14:paraId="34C2A3FE" w14:textId="77777777" w:rsidR="00DD6E9C" w:rsidRPr="00C74263" w:rsidRDefault="00C74263" w:rsidP="00425770">
      <w:pPr>
        <w:pStyle w:val="Titolo"/>
        <w:jc w:val="center"/>
        <w:rPr>
          <w:noProof/>
          <w:color w:val="3667C3" w:themeColor="accent2" w:themeShade="BF"/>
          <w:sz w:val="40"/>
          <w:szCs w:val="40"/>
          <w:lang w:eastAsia="it-IT"/>
        </w:rPr>
      </w:pPr>
      <w:r w:rsidRPr="00C74263">
        <w:rPr>
          <w:noProof/>
          <w:color w:val="3667C3" w:themeColor="accent2" w:themeShade="BF"/>
          <w:sz w:val="40"/>
          <w:szCs w:val="40"/>
          <w:lang w:eastAsia="it-IT"/>
        </w:rPr>
        <w:t>Analisi della traccia e diagramma sdm</w:t>
      </w:r>
    </w:p>
    <w:p w14:paraId="2A1A046B" w14:textId="77777777" w:rsidR="00204849" w:rsidRDefault="00204849" w:rsidP="00BA2B54"/>
    <w:p w14:paraId="432838BD" w14:textId="77777777" w:rsidR="0003082E" w:rsidRPr="00C74263" w:rsidRDefault="00BA2B54" w:rsidP="00BA2B54">
      <w:pPr>
        <w:rPr>
          <w:color w:val="auto"/>
          <w:sz w:val="24"/>
          <w:szCs w:val="24"/>
        </w:rPr>
      </w:pPr>
      <w:r w:rsidRPr="00C74263">
        <w:rPr>
          <w:color w:val="auto"/>
          <w:sz w:val="24"/>
          <w:szCs w:val="24"/>
        </w:rPr>
        <w:t>Analizzando la traccia abbiamo deciso di impostare il nostro diagramma SDM inserendo come attori i principali</w:t>
      </w:r>
      <w:r w:rsidR="007A2EF8">
        <w:rPr>
          <w:color w:val="auto"/>
          <w:sz w:val="24"/>
          <w:szCs w:val="24"/>
        </w:rPr>
        <w:t xml:space="preserve"> i</w:t>
      </w:r>
      <w:r w:rsidRPr="00C74263">
        <w:rPr>
          <w:color w:val="auto"/>
          <w:sz w:val="24"/>
          <w:szCs w:val="24"/>
        </w:rPr>
        <w:t xml:space="preserve"> membri che compongono la nostra società di marketing per la quale andremo a sviluppare il sistema di gest</w:t>
      </w:r>
      <w:r w:rsidR="0003082E" w:rsidRPr="00C74263">
        <w:rPr>
          <w:color w:val="auto"/>
          <w:sz w:val="24"/>
          <w:szCs w:val="24"/>
        </w:rPr>
        <w:t>ione del planning pubblicitario: il Manager e il Progettista. In questo modo riusciamo a suddividere in modo adeguato i vari compiti che devono essere svolti e gli obiettivi che devono essere portati a termine</w:t>
      </w:r>
      <w:r w:rsidR="007A2EF8">
        <w:rPr>
          <w:color w:val="auto"/>
          <w:sz w:val="24"/>
          <w:szCs w:val="24"/>
        </w:rPr>
        <w:t xml:space="preserve"> all’interno della società</w:t>
      </w:r>
      <w:r w:rsidR="0003082E" w:rsidRPr="00C74263">
        <w:rPr>
          <w:color w:val="auto"/>
          <w:sz w:val="24"/>
          <w:szCs w:val="24"/>
        </w:rPr>
        <w:t>. Abbiamo considerato il manager come membro di spicco, la persona alla quale il cliente si affida pe</w:t>
      </w:r>
      <w:r w:rsidR="0085085E" w:rsidRPr="00C74263">
        <w:rPr>
          <w:color w:val="auto"/>
          <w:sz w:val="24"/>
          <w:szCs w:val="24"/>
        </w:rPr>
        <w:t xml:space="preserve">r la realizzazione del </w:t>
      </w:r>
      <w:r w:rsidR="007A2EF8">
        <w:rPr>
          <w:color w:val="auto"/>
          <w:sz w:val="24"/>
          <w:szCs w:val="24"/>
        </w:rPr>
        <w:t>progetto; sarà suo dovere quindi</w:t>
      </w:r>
      <w:r w:rsidR="0085085E" w:rsidRPr="00C74263">
        <w:rPr>
          <w:color w:val="auto"/>
          <w:sz w:val="24"/>
          <w:szCs w:val="24"/>
        </w:rPr>
        <w:t xml:space="preserve">, non </w:t>
      </w:r>
      <w:r w:rsidR="00F5283F" w:rsidRPr="00C74263">
        <w:rPr>
          <w:color w:val="auto"/>
          <w:sz w:val="24"/>
          <w:szCs w:val="24"/>
        </w:rPr>
        <w:t xml:space="preserve">solo </w:t>
      </w:r>
      <w:r w:rsidR="0085085E" w:rsidRPr="00C74263">
        <w:rPr>
          <w:color w:val="auto"/>
          <w:sz w:val="24"/>
          <w:szCs w:val="24"/>
        </w:rPr>
        <w:t>affidare al progettista degl</w:t>
      </w:r>
      <w:r w:rsidR="007A2EF8">
        <w:rPr>
          <w:color w:val="auto"/>
          <w:sz w:val="24"/>
          <w:szCs w:val="24"/>
        </w:rPr>
        <w:t>i incarichi da ultimare</w:t>
      </w:r>
      <w:r w:rsidR="0085085E" w:rsidRPr="00C74263">
        <w:rPr>
          <w:color w:val="auto"/>
          <w:sz w:val="24"/>
          <w:szCs w:val="24"/>
        </w:rPr>
        <w:t xml:space="preserve">, ma soprattutto la buona riuscita del progetto. Ragion per cui, utilizzando un collegamento ISA, </w:t>
      </w:r>
      <w:r w:rsidR="00F5283F" w:rsidRPr="00C74263">
        <w:rPr>
          <w:color w:val="auto"/>
          <w:sz w:val="24"/>
          <w:szCs w:val="24"/>
        </w:rPr>
        <w:t>abbiamo voluto sottolineare l’importanza del suo ruolo, che oltre alla realizzazione del progetto (goal principale del progettista) comprende maggiori aspettative e finalità. Entrambi gli attori avranno accesso al sistema,</w:t>
      </w:r>
      <w:r w:rsidR="00204849" w:rsidRPr="00C74263">
        <w:rPr>
          <w:color w:val="auto"/>
          <w:sz w:val="24"/>
          <w:szCs w:val="24"/>
        </w:rPr>
        <w:t xml:space="preserve"> al fine di una miglior collaborazione e organizzazione, risulterà efficace infatti per essi visionare i dettagli del progetto, comunicare/visionare scadenze e gestire le risorse e le finanze.</w:t>
      </w:r>
    </w:p>
    <w:p w14:paraId="79158984" w14:textId="77777777" w:rsidR="00BA2B54" w:rsidRDefault="00BA2B54" w:rsidP="00425770">
      <w:pPr>
        <w:pStyle w:val="Titolo"/>
        <w:jc w:val="center"/>
        <w:rPr>
          <w:sz w:val="24"/>
          <w:szCs w:val="24"/>
          <w:u w:val="single"/>
        </w:rPr>
      </w:pPr>
    </w:p>
    <w:p w14:paraId="4A498B82" w14:textId="77777777" w:rsidR="00BA2B54" w:rsidRDefault="00BA2B54" w:rsidP="00425770">
      <w:pPr>
        <w:pStyle w:val="Titolo"/>
        <w:jc w:val="center"/>
        <w:rPr>
          <w:sz w:val="24"/>
          <w:szCs w:val="24"/>
          <w:u w:val="single"/>
        </w:rPr>
      </w:pPr>
    </w:p>
    <w:p w14:paraId="0279CC21" w14:textId="77777777" w:rsidR="00BA2B54" w:rsidRDefault="00204849" w:rsidP="00425770">
      <w:pPr>
        <w:pStyle w:val="Titolo"/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it-IT"/>
        </w:rPr>
        <w:drawing>
          <wp:inline distT="0" distB="0" distL="0" distR="0" wp14:anchorId="326A2EBB" wp14:editId="2E8F9194">
            <wp:extent cx="5220335" cy="2389505"/>
            <wp:effectExtent l="0" t="0" r="0" b="0"/>
            <wp:docPr id="85" name="Immagin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dmFinito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5" t="13172" r="9199" b="27135"/>
                    <a:stretch/>
                  </pic:blipFill>
                  <pic:spPr bwMode="auto">
                    <a:xfrm>
                      <a:off x="0" y="0"/>
                      <a:ext cx="5220335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8AF8F" w14:textId="77777777" w:rsidR="00BA2B54" w:rsidRDefault="00BA2B54" w:rsidP="00425770">
      <w:pPr>
        <w:pStyle w:val="Titolo"/>
        <w:jc w:val="center"/>
        <w:rPr>
          <w:sz w:val="24"/>
          <w:szCs w:val="24"/>
          <w:u w:val="single"/>
        </w:rPr>
      </w:pPr>
    </w:p>
    <w:p w14:paraId="1D93C2D1" w14:textId="77777777" w:rsidR="00DD6E9C" w:rsidRDefault="00DD6E9C" w:rsidP="00425770">
      <w:pPr>
        <w:pStyle w:val="Titolo"/>
        <w:jc w:val="center"/>
        <w:rPr>
          <w:sz w:val="24"/>
          <w:szCs w:val="24"/>
          <w:u w:val="single"/>
        </w:rPr>
      </w:pPr>
    </w:p>
    <w:p w14:paraId="48A58971" w14:textId="77777777" w:rsidR="007241DE" w:rsidRDefault="007241DE" w:rsidP="007241DE">
      <w:pPr>
        <w:pStyle w:val="Titol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lastRenderedPageBreak/>
        <w:t xml:space="preserve"> </w:t>
      </w:r>
    </w:p>
    <w:p w14:paraId="119692C3" w14:textId="77777777" w:rsidR="00C74263" w:rsidRDefault="00C74263" w:rsidP="007241DE">
      <w:pPr>
        <w:pStyle w:val="Titolo"/>
        <w:rPr>
          <w:rFonts w:asciiTheme="minorHAnsi" w:hAnsiTheme="minorHAnsi"/>
          <w:color w:val="auto"/>
          <w:sz w:val="24"/>
          <w:szCs w:val="24"/>
        </w:rPr>
      </w:pPr>
    </w:p>
    <w:p w14:paraId="58890D18" w14:textId="77777777" w:rsidR="00C74263" w:rsidRDefault="00C74263" w:rsidP="00C74263">
      <w:pPr>
        <w:pStyle w:val="Titolo"/>
        <w:jc w:val="center"/>
        <w:rPr>
          <w:sz w:val="52"/>
          <w:szCs w:val="52"/>
          <w:u w:val="single"/>
        </w:rPr>
      </w:pPr>
      <w:bookmarkStart w:id="4" w:name="srmm"/>
      <w:r w:rsidRPr="00C74263">
        <w:rPr>
          <w:sz w:val="52"/>
          <w:szCs w:val="52"/>
          <w:u w:val="single"/>
        </w:rPr>
        <w:t xml:space="preserve">SRM </w:t>
      </w:r>
      <w:r>
        <w:rPr>
          <w:sz w:val="52"/>
          <w:szCs w:val="52"/>
          <w:u w:val="single"/>
        </w:rPr>
        <w:t>–</w:t>
      </w:r>
      <w:r w:rsidRPr="00C74263">
        <w:rPr>
          <w:sz w:val="52"/>
          <w:szCs w:val="52"/>
          <w:u w:val="single"/>
        </w:rPr>
        <w:t xml:space="preserve"> M</w:t>
      </w:r>
      <w:r w:rsidR="00355AC6">
        <w:rPr>
          <w:sz w:val="52"/>
          <w:szCs w:val="52"/>
          <w:u w:val="single"/>
        </w:rPr>
        <w:t>anager</w:t>
      </w:r>
    </w:p>
    <w:bookmarkEnd w:id="4"/>
    <w:p w14:paraId="1CC82BC9" w14:textId="77777777" w:rsidR="00C74263" w:rsidRDefault="00C74263" w:rsidP="00C74263">
      <w:pPr>
        <w:pStyle w:val="Titolo"/>
        <w:jc w:val="center"/>
        <w:rPr>
          <w:color w:val="3667C3" w:themeColor="accent2" w:themeShade="BF"/>
          <w:sz w:val="40"/>
          <w:szCs w:val="40"/>
        </w:rPr>
      </w:pPr>
      <w:r>
        <w:rPr>
          <w:color w:val="3667C3" w:themeColor="accent2" w:themeShade="BF"/>
          <w:sz w:val="40"/>
          <w:szCs w:val="40"/>
        </w:rPr>
        <w:t>Analisi approfondita dei goal</w:t>
      </w:r>
    </w:p>
    <w:p w14:paraId="46447E3C" w14:textId="77777777" w:rsidR="00C74263" w:rsidRDefault="00C74263" w:rsidP="00C74263">
      <w:pPr>
        <w:pStyle w:val="Paragrafoelenco"/>
      </w:pPr>
    </w:p>
    <w:p w14:paraId="4CAB90D3" w14:textId="77777777" w:rsidR="008566F1" w:rsidRPr="00670E10" w:rsidRDefault="00C74263" w:rsidP="00C74263">
      <w:pPr>
        <w:pStyle w:val="Paragrafoelenco"/>
        <w:rPr>
          <w:color w:val="auto"/>
          <w:sz w:val="24"/>
          <w:szCs w:val="24"/>
        </w:rPr>
      </w:pPr>
      <w:r w:rsidRPr="00670E10">
        <w:rPr>
          <w:color w:val="auto"/>
          <w:sz w:val="24"/>
          <w:szCs w:val="24"/>
        </w:rPr>
        <w:t>L’obiettivo prin</w:t>
      </w:r>
      <w:r w:rsidR="00670E10">
        <w:rPr>
          <w:color w:val="auto"/>
          <w:sz w:val="24"/>
          <w:szCs w:val="24"/>
        </w:rPr>
        <w:t>cipale del Manager nel nostro modello</w:t>
      </w:r>
      <w:r w:rsidRPr="00670E10">
        <w:rPr>
          <w:color w:val="auto"/>
          <w:sz w:val="24"/>
          <w:szCs w:val="24"/>
        </w:rPr>
        <w:t xml:space="preserve"> è quello di portare a termine il progetto e consegnarlo al cliente che lo ha richiesto. </w:t>
      </w:r>
      <w:r w:rsidR="008566F1" w:rsidRPr="00670E10">
        <w:rPr>
          <w:color w:val="auto"/>
          <w:sz w:val="24"/>
          <w:szCs w:val="24"/>
        </w:rPr>
        <w:t>Tal</w:t>
      </w:r>
      <w:r w:rsidR="00670E10">
        <w:rPr>
          <w:color w:val="auto"/>
          <w:sz w:val="24"/>
          <w:szCs w:val="24"/>
        </w:rPr>
        <w:t>e scopo è suddivisibile in due S</w:t>
      </w:r>
      <w:r w:rsidR="008566F1" w:rsidRPr="00670E10">
        <w:rPr>
          <w:color w:val="auto"/>
          <w:sz w:val="24"/>
          <w:szCs w:val="24"/>
        </w:rPr>
        <w:t>oftgoal che il dirigente deve svolgere: la gestione del cliente e la gestione dei suoi dipendenti.</w:t>
      </w:r>
    </w:p>
    <w:p w14:paraId="6CDFBE00" w14:textId="77777777" w:rsidR="008566F1" w:rsidRPr="00670E10" w:rsidRDefault="008566F1" w:rsidP="00C74263">
      <w:pPr>
        <w:pStyle w:val="Paragrafoelenco"/>
        <w:rPr>
          <w:color w:val="3667C3" w:themeColor="accent2" w:themeShade="BF"/>
          <w:sz w:val="24"/>
          <w:szCs w:val="24"/>
        </w:rPr>
      </w:pPr>
    </w:p>
    <w:p w14:paraId="5E88ED8D" w14:textId="7F5B571D" w:rsidR="00C74263" w:rsidRPr="00670E10" w:rsidRDefault="008566F1" w:rsidP="00C74263">
      <w:pPr>
        <w:pStyle w:val="Paragrafoelenco"/>
        <w:rPr>
          <w:color w:val="auto"/>
          <w:sz w:val="24"/>
          <w:szCs w:val="24"/>
        </w:rPr>
      </w:pPr>
      <w:r w:rsidRPr="00670E10">
        <w:rPr>
          <w:color w:val="3667C3" w:themeColor="accent2" w:themeShade="BF"/>
          <w:sz w:val="24"/>
          <w:szCs w:val="24"/>
        </w:rPr>
        <w:t>La Gestione del cliente</w:t>
      </w:r>
      <w:r w:rsidR="002C3BAD">
        <w:rPr>
          <w:color w:val="3667C3" w:themeColor="accent2" w:themeShade="BF"/>
          <w:sz w:val="24"/>
          <w:szCs w:val="24"/>
        </w:rPr>
        <w:t>:</w:t>
      </w:r>
    </w:p>
    <w:p w14:paraId="460E1543" w14:textId="77777777" w:rsidR="008566F1" w:rsidRPr="00670E10" w:rsidRDefault="008566F1" w:rsidP="00C74263">
      <w:pPr>
        <w:pStyle w:val="Paragrafoelenco"/>
        <w:rPr>
          <w:color w:val="auto"/>
          <w:sz w:val="24"/>
          <w:szCs w:val="24"/>
        </w:rPr>
      </w:pPr>
      <w:r w:rsidRPr="00670E10">
        <w:rPr>
          <w:color w:val="auto"/>
          <w:sz w:val="24"/>
          <w:szCs w:val="24"/>
        </w:rPr>
        <w:t xml:space="preserve">Ad ogni cliente corrisponde uno o più progetti che la società è tenuta a portare a termine. </w:t>
      </w:r>
      <w:r w:rsidR="00BA0CE1" w:rsidRPr="00670E10">
        <w:rPr>
          <w:color w:val="auto"/>
          <w:sz w:val="24"/>
          <w:szCs w:val="24"/>
        </w:rPr>
        <w:t>Un compito necessario del manager è quello quindi di poter registrare all’interno del sistema non solo i dati del cliente ma anche le specifiche del progetto da lui richiesto, come i materiali necessari, il rispettivo piano di m</w:t>
      </w:r>
      <w:r w:rsidR="00670E10">
        <w:rPr>
          <w:color w:val="auto"/>
          <w:sz w:val="24"/>
          <w:szCs w:val="24"/>
        </w:rPr>
        <w:t>arketing e il prezzo</w:t>
      </w:r>
      <w:r w:rsidR="00BA0CE1" w:rsidRPr="00670E10">
        <w:rPr>
          <w:color w:val="auto"/>
          <w:sz w:val="24"/>
          <w:szCs w:val="24"/>
        </w:rPr>
        <w:t xml:space="preserve"> concordato con l’acquirente.</w:t>
      </w:r>
    </w:p>
    <w:p w14:paraId="2552796B" w14:textId="77777777" w:rsidR="00BA0CE1" w:rsidRPr="00670E10" w:rsidRDefault="00BA0CE1" w:rsidP="00C74263">
      <w:pPr>
        <w:pStyle w:val="Paragrafoelenco"/>
        <w:rPr>
          <w:color w:val="auto"/>
          <w:sz w:val="24"/>
          <w:szCs w:val="24"/>
        </w:rPr>
      </w:pPr>
    </w:p>
    <w:p w14:paraId="6808BBAF" w14:textId="5C8393DE" w:rsidR="00BA0CE1" w:rsidRPr="00670E10" w:rsidRDefault="00BA0CE1" w:rsidP="00C74263">
      <w:pPr>
        <w:pStyle w:val="Paragrafoelenco"/>
        <w:rPr>
          <w:color w:val="3667C3" w:themeColor="accent2" w:themeShade="BF"/>
          <w:sz w:val="24"/>
          <w:szCs w:val="24"/>
        </w:rPr>
      </w:pPr>
      <w:r w:rsidRPr="00670E10">
        <w:rPr>
          <w:color w:val="3667C3" w:themeColor="accent2" w:themeShade="BF"/>
          <w:sz w:val="24"/>
          <w:szCs w:val="24"/>
        </w:rPr>
        <w:t>La Gestione dei dipendenti</w:t>
      </w:r>
      <w:r w:rsidR="002C3BAD">
        <w:rPr>
          <w:color w:val="3667C3" w:themeColor="accent2" w:themeShade="BF"/>
          <w:sz w:val="24"/>
          <w:szCs w:val="24"/>
        </w:rPr>
        <w:t>:</w:t>
      </w:r>
    </w:p>
    <w:p w14:paraId="32152328" w14:textId="77777777" w:rsidR="00BA0CE1" w:rsidRPr="00670E10" w:rsidRDefault="00BA0CE1" w:rsidP="00C74263">
      <w:pPr>
        <w:pStyle w:val="Paragrafoelenco"/>
        <w:rPr>
          <w:color w:val="auto"/>
          <w:sz w:val="24"/>
          <w:szCs w:val="24"/>
        </w:rPr>
      </w:pPr>
      <w:r w:rsidRPr="00670E10">
        <w:rPr>
          <w:color w:val="auto"/>
          <w:sz w:val="24"/>
          <w:szCs w:val="24"/>
        </w:rPr>
        <w:t xml:space="preserve">Per la realizzazione del progetto è necessario che il manager assegni il lavoro da svolgere ai suoi dipendenti. </w:t>
      </w:r>
      <w:r w:rsidR="00C06010">
        <w:rPr>
          <w:color w:val="auto"/>
          <w:sz w:val="24"/>
          <w:szCs w:val="24"/>
        </w:rPr>
        <w:t>E’ molto importante, per la soddisfazione del cliente e quindi il bene della società che il Manager imponga dei limiti di tempo, scadenze, alle sue dipendenze entro le quali portare a termine l’incarico.</w:t>
      </w:r>
    </w:p>
    <w:p w14:paraId="6FF295A9" w14:textId="77777777" w:rsidR="00BA0CE1" w:rsidRPr="00670E10" w:rsidRDefault="00BA0CE1" w:rsidP="00C74263">
      <w:pPr>
        <w:pStyle w:val="Paragrafoelenco"/>
        <w:rPr>
          <w:color w:val="auto"/>
          <w:sz w:val="24"/>
          <w:szCs w:val="24"/>
        </w:rPr>
      </w:pPr>
    </w:p>
    <w:p w14:paraId="48647652" w14:textId="4ABBF4F5" w:rsidR="00BA0CE1" w:rsidRPr="00670E10" w:rsidRDefault="002C3BAD" w:rsidP="00C74263">
      <w:pPr>
        <w:pStyle w:val="Paragrafoelenco"/>
        <w:rPr>
          <w:color w:val="3667C3" w:themeColor="accent2" w:themeShade="BF"/>
          <w:sz w:val="24"/>
          <w:szCs w:val="24"/>
        </w:rPr>
      </w:pPr>
      <w:r>
        <w:rPr>
          <w:color w:val="3667C3" w:themeColor="accent2" w:themeShade="BF"/>
          <w:sz w:val="24"/>
          <w:szCs w:val="24"/>
        </w:rPr>
        <w:t>Calcolo del fatturato:</w:t>
      </w:r>
    </w:p>
    <w:p w14:paraId="511C006E" w14:textId="77777777" w:rsidR="008B4731" w:rsidRPr="008B4731" w:rsidRDefault="008B4731" w:rsidP="00C74263">
      <w:pPr>
        <w:pStyle w:val="Paragrafoelenco"/>
        <w:rPr>
          <w:color w:val="auto"/>
        </w:rPr>
      </w:pPr>
      <w:r w:rsidRPr="00670E10">
        <w:rPr>
          <w:color w:val="auto"/>
          <w:sz w:val="24"/>
          <w:szCs w:val="24"/>
        </w:rPr>
        <w:t>Un altro importante compito del Manager è quello di portare degli introiti alla società</w:t>
      </w:r>
      <w:r w:rsidR="00C06010">
        <w:rPr>
          <w:color w:val="auto"/>
          <w:sz w:val="24"/>
          <w:szCs w:val="24"/>
        </w:rPr>
        <w:t>. Il nostro sistema infatti permette di registrare il prezzo di ogni progetto e le spese ed esso legate</w:t>
      </w:r>
      <w:r w:rsidR="008646B1">
        <w:rPr>
          <w:color w:val="auto"/>
          <w:sz w:val="24"/>
          <w:szCs w:val="24"/>
        </w:rPr>
        <w:t xml:space="preserve"> (registrate dal Progettista)</w:t>
      </w:r>
      <w:r w:rsidR="007804BB">
        <w:rPr>
          <w:color w:val="auto"/>
          <w:sz w:val="24"/>
          <w:szCs w:val="24"/>
        </w:rPr>
        <w:t>, in modo tale che il nostro Dirigente possa portare a termine</w:t>
      </w:r>
      <w:r w:rsidR="0016144D">
        <w:rPr>
          <w:color w:val="auto"/>
          <w:sz w:val="24"/>
          <w:szCs w:val="24"/>
        </w:rPr>
        <w:t xml:space="preserve"> uno dei suoi Hardgoal</w:t>
      </w:r>
      <w:r w:rsidR="008646B1">
        <w:rPr>
          <w:color w:val="auto"/>
          <w:sz w:val="24"/>
          <w:szCs w:val="24"/>
        </w:rPr>
        <w:t xml:space="preserve"> ovvero il calcolo del fatturato</w:t>
      </w:r>
      <w:r w:rsidR="0016144D">
        <w:rPr>
          <w:color w:val="auto"/>
          <w:sz w:val="24"/>
          <w:szCs w:val="24"/>
        </w:rPr>
        <w:t>.</w:t>
      </w:r>
    </w:p>
    <w:p w14:paraId="3A49513B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29BE1309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7BED087F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4F6BF43C" w14:textId="14A75D7A" w:rsidR="00C74263" w:rsidRDefault="00473B3B" w:rsidP="00C74263">
      <w:pPr>
        <w:pStyle w:val="Titolo"/>
        <w:jc w:val="center"/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2A370A" wp14:editId="53544849">
                <wp:simplePos x="0" y="0"/>
                <wp:positionH relativeFrom="column">
                  <wp:posOffset>2635858</wp:posOffset>
                </wp:positionH>
                <wp:positionV relativeFrom="paragraph">
                  <wp:posOffset>3347471</wp:posOffset>
                </wp:positionV>
                <wp:extent cx="1905000" cy="228600"/>
                <wp:effectExtent l="25400" t="76200" r="25400" b="254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3B30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207.55pt;margin-top:263.6pt;width:150pt;height:18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" strokecolor="#6078ad [2248]" strokeweight="1pt">
                <v:stroke endarrow="block"/>
              </v:shape>
            </w:pict>
          </mc:Fallback>
        </mc:AlternateContent>
      </w:r>
      <w:r w:rsidR="006A7903" w:rsidRPr="00355AC6">
        <w:rPr>
          <w:noProof/>
          <w:sz w:val="24"/>
          <w:szCs w:val="24"/>
          <w:u w:val="single"/>
          <w:lang w:eastAsia="it-IT"/>
        </w:rPr>
        <w:drawing>
          <wp:inline distT="0" distB="0" distL="0" distR="0" wp14:anchorId="5EC0030D" wp14:editId="73B9C757">
            <wp:extent cx="5220335" cy="3909642"/>
            <wp:effectExtent l="0" t="0" r="0" b="2540"/>
            <wp:docPr id="2" name="Picture 2" descr="Manage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er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90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87A">
        <w:rPr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AFF817" wp14:editId="7DC3E85C">
                <wp:simplePos x="0" y="0"/>
                <wp:positionH relativeFrom="column">
                  <wp:posOffset>928916</wp:posOffset>
                </wp:positionH>
                <wp:positionV relativeFrom="paragraph">
                  <wp:posOffset>363973</wp:posOffset>
                </wp:positionV>
                <wp:extent cx="3490684" cy="114182"/>
                <wp:effectExtent l="0" t="76200" r="40005" b="387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0684" cy="11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9416C92" id="Straight Arrow Connector 86" o:spid="_x0000_s1026" type="#_x0000_t32" style="position:absolute;margin-left:73.15pt;margin-top:28.65pt;width:274.85pt;height: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" strokecolor="#6078ad [2248]" strokeweight="1pt">
                <v:stroke endarrow="block"/>
              </v:shape>
            </w:pict>
          </mc:Fallback>
        </mc:AlternateContent>
      </w:r>
      <w:r w:rsidR="00AD41C9">
        <w:rPr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DFEFE" wp14:editId="76A269C5">
                <wp:simplePos x="0" y="0"/>
                <wp:positionH relativeFrom="column">
                  <wp:posOffset>3529079</wp:posOffset>
                </wp:positionH>
                <wp:positionV relativeFrom="paragraph">
                  <wp:posOffset>130810</wp:posOffset>
                </wp:positionV>
                <wp:extent cx="406400" cy="9144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811F9" w14:textId="77777777" w:rsidR="00AD41C9" w:rsidRDefault="00AD41C9">
                            <w:r>
                              <w:t>ISA</w:t>
                            </w:r>
                          </w:p>
                          <w:p w14:paraId="1EA63FC5" w14:textId="77777777" w:rsidR="00AD41C9" w:rsidRDefault="00AD41C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742DFEFE" id="_x0000_t202" coordsize="21600,21600" o:spt="202" path="m0,0l0,21600,21600,21600,21600,0xe">
                <v:stroke joinstyle="miter"/>
                <v:path gradientshapeok="t" o:connecttype="rect"/>
              </v:shapetype>
              <v:shape id="Text Box 87" o:spid="_x0000_s1028" type="#_x0000_t202" style="position:absolute;left:0;text-align:left;margin-left:277.9pt;margin-top:10.3pt;width:32pt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" filled="f" stroked="f">
                <v:textbox>
                  <w:txbxContent>
                    <w:p w14:paraId="260811F9" w14:textId="77777777" w:rsidR="00AD41C9" w:rsidRDefault="00AD41C9">
                      <w:r>
                        <w:t>ISA</w:t>
                      </w:r>
                    </w:p>
                    <w:p w14:paraId="1EA63FC5" w14:textId="77777777" w:rsidR="00AD41C9" w:rsidRDefault="00AD41C9"/>
                  </w:txbxContent>
                </v:textbox>
              </v:shape>
            </w:pict>
          </mc:Fallback>
        </mc:AlternateContent>
      </w:r>
    </w:p>
    <w:p w14:paraId="7B8584A0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4C3DDE5E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7C8899E1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1F8455DC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32DE9BFC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2112DBD4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6B882037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6048D3C4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64F0F4B8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0AE933FA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2F7BBE56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3941ABC7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2767D686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559D955D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197803F4" w14:textId="77777777" w:rsidR="00355AC6" w:rsidRDefault="00355AC6" w:rsidP="00355AC6">
      <w:pPr>
        <w:pStyle w:val="Titolo"/>
        <w:jc w:val="center"/>
        <w:rPr>
          <w:sz w:val="52"/>
          <w:szCs w:val="52"/>
          <w:u w:val="single"/>
        </w:rPr>
      </w:pPr>
      <w:bookmarkStart w:id="5" w:name="srmp"/>
      <w:r w:rsidRPr="00C74263">
        <w:rPr>
          <w:sz w:val="52"/>
          <w:szCs w:val="52"/>
          <w:u w:val="single"/>
        </w:rPr>
        <w:lastRenderedPageBreak/>
        <w:t xml:space="preserve">SRM </w:t>
      </w:r>
      <w:r>
        <w:rPr>
          <w:sz w:val="52"/>
          <w:szCs w:val="52"/>
          <w:u w:val="single"/>
        </w:rPr>
        <w:t>–</w:t>
      </w:r>
      <w:r w:rsidRPr="00C74263">
        <w:rPr>
          <w:sz w:val="52"/>
          <w:szCs w:val="52"/>
          <w:u w:val="single"/>
        </w:rPr>
        <w:t xml:space="preserve"> </w:t>
      </w:r>
      <w:r>
        <w:rPr>
          <w:sz w:val="52"/>
          <w:szCs w:val="52"/>
          <w:u w:val="single"/>
        </w:rPr>
        <w:t>Progettista</w:t>
      </w:r>
    </w:p>
    <w:bookmarkEnd w:id="5"/>
    <w:p w14:paraId="2362C390" w14:textId="1EF528E8" w:rsidR="002C3BAD" w:rsidRDefault="00355AC6" w:rsidP="002C3BAD">
      <w:pPr>
        <w:pStyle w:val="Titolo"/>
        <w:jc w:val="center"/>
        <w:rPr>
          <w:color w:val="3667C3" w:themeColor="accent2" w:themeShade="BF"/>
          <w:sz w:val="40"/>
          <w:szCs w:val="40"/>
        </w:rPr>
      </w:pPr>
      <w:r>
        <w:rPr>
          <w:color w:val="3667C3" w:themeColor="accent2" w:themeShade="BF"/>
          <w:sz w:val="40"/>
          <w:szCs w:val="40"/>
        </w:rPr>
        <w:t>Analisi approfondita dei goal</w:t>
      </w:r>
    </w:p>
    <w:p w14:paraId="2C2DA6BC" w14:textId="77777777" w:rsidR="002C3BAD" w:rsidRDefault="002C3BAD" w:rsidP="00355AC6">
      <w:pPr>
        <w:pStyle w:val="Paragrafoelenco"/>
        <w:rPr>
          <w:color w:val="auto"/>
          <w:sz w:val="24"/>
          <w:szCs w:val="24"/>
        </w:rPr>
      </w:pPr>
    </w:p>
    <w:p w14:paraId="238BB38C" w14:textId="25C546BF" w:rsidR="00355AC6" w:rsidRPr="00670E10" w:rsidRDefault="00355AC6" w:rsidP="00355AC6">
      <w:pPr>
        <w:pStyle w:val="Paragrafoelenco"/>
        <w:rPr>
          <w:color w:val="auto"/>
          <w:sz w:val="24"/>
          <w:szCs w:val="24"/>
        </w:rPr>
      </w:pPr>
      <w:r w:rsidRPr="00670E10">
        <w:rPr>
          <w:color w:val="auto"/>
          <w:sz w:val="24"/>
          <w:szCs w:val="24"/>
        </w:rPr>
        <w:t>L’obiettivo prin</w:t>
      </w:r>
      <w:r>
        <w:rPr>
          <w:color w:val="auto"/>
          <w:sz w:val="24"/>
          <w:szCs w:val="24"/>
        </w:rPr>
        <w:t xml:space="preserve">cipale del Progettista </w:t>
      </w:r>
      <w:r w:rsidR="00BE2C35">
        <w:rPr>
          <w:color w:val="auto"/>
          <w:sz w:val="24"/>
          <w:szCs w:val="24"/>
        </w:rPr>
        <w:t xml:space="preserve">è quello </w:t>
      </w:r>
      <w:r>
        <w:rPr>
          <w:color w:val="auto"/>
          <w:sz w:val="24"/>
          <w:szCs w:val="24"/>
        </w:rPr>
        <w:t xml:space="preserve">di realizzare </w:t>
      </w:r>
      <w:r w:rsidR="0053685B">
        <w:rPr>
          <w:color w:val="auto"/>
          <w:sz w:val="24"/>
          <w:szCs w:val="24"/>
        </w:rPr>
        <w:t>nel concreto il progetto che gli è stato assegnato</w:t>
      </w:r>
      <w:r>
        <w:rPr>
          <w:color w:val="auto"/>
          <w:sz w:val="24"/>
          <w:szCs w:val="24"/>
        </w:rPr>
        <w:t>.</w:t>
      </w:r>
      <w:r w:rsidR="0053685B">
        <w:rPr>
          <w:color w:val="auto"/>
          <w:sz w:val="24"/>
          <w:szCs w:val="24"/>
        </w:rPr>
        <w:t xml:space="preserve"> Per fare </w:t>
      </w:r>
      <w:r w:rsidR="00BE2C35">
        <w:rPr>
          <w:color w:val="auto"/>
          <w:sz w:val="24"/>
          <w:szCs w:val="24"/>
        </w:rPr>
        <w:t>questo è necessario che i vari passaggi per la realizzazione siano ben delineati.</w:t>
      </w:r>
    </w:p>
    <w:p w14:paraId="4173B543" w14:textId="77777777" w:rsidR="00355AC6" w:rsidRPr="00670E10" w:rsidRDefault="00355AC6" w:rsidP="00355AC6">
      <w:pPr>
        <w:pStyle w:val="Paragrafoelenco"/>
        <w:rPr>
          <w:color w:val="3667C3" w:themeColor="accent2" w:themeShade="BF"/>
          <w:sz w:val="24"/>
          <w:szCs w:val="24"/>
        </w:rPr>
      </w:pPr>
    </w:p>
    <w:p w14:paraId="0EFD960C" w14:textId="53481F85" w:rsidR="00355AC6" w:rsidRDefault="002C3BAD" w:rsidP="00355AC6">
      <w:pPr>
        <w:pStyle w:val="Paragrafoelenco"/>
        <w:rPr>
          <w:sz w:val="24"/>
          <w:szCs w:val="24"/>
        </w:rPr>
      </w:pPr>
      <w:r>
        <w:rPr>
          <w:color w:val="3667C3" w:themeColor="accent2" w:themeShade="BF"/>
          <w:sz w:val="24"/>
          <w:szCs w:val="24"/>
        </w:rPr>
        <w:t>Gestione delle Risorse:</w:t>
      </w:r>
      <w:r w:rsidR="00355AC6" w:rsidRPr="00670E10">
        <w:rPr>
          <w:sz w:val="24"/>
          <w:szCs w:val="24"/>
        </w:rPr>
        <w:t xml:space="preserve"> </w:t>
      </w:r>
    </w:p>
    <w:p w14:paraId="2CC843F7" w14:textId="596E79D5" w:rsidR="00D00BF9" w:rsidRDefault="00D00BF9" w:rsidP="00355AC6">
      <w:pPr>
        <w:pStyle w:val="Paragrafoelenc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Il Progettista deve realizzare il progetto con le risorse disponibili, e nel caso non dovessero essere sufficienti è suo compito procurarsene ulteriori dai diversi fornitori.</w:t>
      </w:r>
    </w:p>
    <w:p w14:paraId="1B48F868" w14:textId="25B7EBF8" w:rsidR="00D00BF9" w:rsidRDefault="00D00BF9" w:rsidP="00355AC6">
      <w:pPr>
        <w:pStyle w:val="Paragrafoelenc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Per alcune tipologie di progetto occorre che il Dipendente si rivolga ad enti esterni affinché questi gli procurino Servizi e/o Personale.</w:t>
      </w:r>
    </w:p>
    <w:p w14:paraId="6BCCAA8E" w14:textId="77777777" w:rsidR="00D00BF9" w:rsidRDefault="00D00BF9" w:rsidP="00355AC6">
      <w:pPr>
        <w:pStyle w:val="Paragrafoelenco"/>
        <w:rPr>
          <w:color w:val="auto"/>
          <w:sz w:val="24"/>
          <w:szCs w:val="24"/>
        </w:rPr>
      </w:pPr>
    </w:p>
    <w:p w14:paraId="5ED5A267" w14:textId="2C610848" w:rsidR="00D00BF9" w:rsidRDefault="00D00BF9" w:rsidP="00D00BF9">
      <w:pPr>
        <w:pStyle w:val="Paragrafoelenco"/>
        <w:rPr>
          <w:sz w:val="24"/>
          <w:szCs w:val="24"/>
        </w:rPr>
      </w:pPr>
      <w:r>
        <w:rPr>
          <w:color w:val="3667C3" w:themeColor="accent2" w:themeShade="BF"/>
          <w:sz w:val="24"/>
          <w:szCs w:val="24"/>
        </w:rPr>
        <w:t>Pianificazione attività interne:</w:t>
      </w:r>
      <w:r w:rsidRPr="00670E10">
        <w:rPr>
          <w:sz w:val="24"/>
          <w:szCs w:val="24"/>
        </w:rPr>
        <w:t xml:space="preserve"> </w:t>
      </w:r>
    </w:p>
    <w:p w14:paraId="44C439BC" w14:textId="51F3A770" w:rsidR="00D00BF9" w:rsidRDefault="00D00BF9" w:rsidP="00D00BF9">
      <w:pPr>
        <w:pStyle w:val="Paragrafoelenc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La figura aziendale presa in esame, a causa delle scadenze, deve essere in grado di pianificare le diverse fasi del suo lavoro per</w:t>
      </w:r>
      <w:r w:rsidR="00F43B7B">
        <w:rPr>
          <w:color w:val="auto"/>
          <w:sz w:val="24"/>
          <w:szCs w:val="24"/>
        </w:rPr>
        <w:t xml:space="preserve"> ottimizzare al meglio i tempi. Terminato ogni </w:t>
      </w:r>
      <w:proofErr w:type="spellStart"/>
      <w:r w:rsidR="00F43B7B">
        <w:rPr>
          <w:color w:val="auto"/>
          <w:sz w:val="24"/>
          <w:szCs w:val="24"/>
        </w:rPr>
        <w:t>step</w:t>
      </w:r>
      <w:proofErr w:type="spellEnd"/>
      <w:r w:rsidR="00F43B7B">
        <w:rPr>
          <w:color w:val="auto"/>
          <w:sz w:val="24"/>
          <w:szCs w:val="24"/>
        </w:rPr>
        <w:t xml:space="preserve"> è</w:t>
      </w:r>
      <w:r>
        <w:rPr>
          <w:color w:val="auto"/>
          <w:sz w:val="24"/>
          <w:szCs w:val="24"/>
        </w:rPr>
        <w:t xml:space="preserve"> suo compito inoltre registr</w:t>
      </w:r>
      <w:r w:rsidR="00F43B7B">
        <w:rPr>
          <w:color w:val="auto"/>
          <w:sz w:val="24"/>
          <w:szCs w:val="24"/>
        </w:rPr>
        <w:t xml:space="preserve">are lo stato del Progetto </w:t>
      </w:r>
      <w:r w:rsidR="00297893">
        <w:rPr>
          <w:color w:val="auto"/>
          <w:sz w:val="24"/>
          <w:szCs w:val="24"/>
        </w:rPr>
        <w:t>ed infine riportare</w:t>
      </w:r>
      <w:r w:rsidR="008E225E">
        <w:rPr>
          <w:color w:val="auto"/>
          <w:sz w:val="24"/>
          <w:szCs w:val="24"/>
        </w:rPr>
        <w:t xml:space="preserve"> il tempo di realizzazione totale.</w:t>
      </w:r>
    </w:p>
    <w:p w14:paraId="0B6B4B0F" w14:textId="77777777" w:rsidR="00297893" w:rsidRDefault="00297893" w:rsidP="00D00BF9">
      <w:pPr>
        <w:pStyle w:val="Paragrafoelenco"/>
        <w:rPr>
          <w:color w:val="auto"/>
          <w:sz w:val="24"/>
          <w:szCs w:val="24"/>
        </w:rPr>
      </w:pPr>
    </w:p>
    <w:p w14:paraId="48F6707A" w14:textId="75C18554" w:rsidR="00297893" w:rsidRDefault="00297893" w:rsidP="00297893">
      <w:pPr>
        <w:pStyle w:val="Paragrafoelenco"/>
        <w:rPr>
          <w:sz w:val="24"/>
          <w:szCs w:val="24"/>
        </w:rPr>
      </w:pPr>
      <w:r>
        <w:rPr>
          <w:color w:val="3667C3" w:themeColor="accent2" w:themeShade="BF"/>
          <w:sz w:val="24"/>
          <w:szCs w:val="24"/>
        </w:rPr>
        <w:t>Calcolo dei costi:</w:t>
      </w:r>
      <w:r w:rsidRPr="00670E10">
        <w:rPr>
          <w:sz w:val="24"/>
          <w:szCs w:val="24"/>
        </w:rPr>
        <w:t xml:space="preserve"> </w:t>
      </w:r>
    </w:p>
    <w:p w14:paraId="60C427BC" w14:textId="3CF8791D" w:rsidR="00297893" w:rsidRDefault="00AE72BA" w:rsidP="00297893">
      <w:pPr>
        <w:pStyle w:val="Paragrafoelenc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La realizza</w:t>
      </w:r>
      <w:r w:rsidR="00154985">
        <w:rPr>
          <w:color w:val="auto"/>
          <w:sz w:val="24"/>
          <w:szCs w:val="24"/>
        </w:rPr>
        <w:t>zione di ogni progetto comporta delle spese di produzione (incluso il tempo impiegato dai dipendenti) che il Progettista è tenuto a registrare nel sistema affinché si possano calcolare i costi che saranno poi necessari alla dirigenza per il calcolo del fatturato.</w:t>
      </w:r>
    </w:p>
    <w:p w14:paraId="2E2B29FC" w14:textId="77777777" w:rsidR="00297893" w:rsidRDefault="00297893" w:rsidP="00D00BF9">
      <w:pPr>
        <w:pStyle w:val="Paragrafoelenco"/>
        <w:rPr>
          <w:color w:val="auto"/>
          <w:sz w:val="24"/>
          <w:szCs w:val="24"/>
        </w:rPr>
      </w:pPr>
    </w:p>
    <w:p w14:paraId="36E7C5DA" w14:textId="2187791E" w:rsidR="00D00BF9" w:rsidRDefault="00D00BF9" w:rsidP="00D00BF9">
      <w:pPr>
        <w:pStyle w:val="Paragrafoelenco"/>
        <w:rPr>
          <w:color w:val="auto"/>
          <w:sz w:val="24"/>
          <w:szCs w:val="24"/>
        </w:rPr>
      </w:pPr>
    </w:p>
    <w:p w14:paraId="1BE44F9B" w14:textId="77777777" w:rsidR="00D00BF9" w:rsidRPr="00670E10" w:rsidRDefault="00D00BF9" w:rsidP="00355AC6">
      <w:pPr>
        <w:pStyle w:val="Paragrafoelenco"/>
        <w:rPr>
          <w:color w:val="auto"/>
          <w:sz w:val="24"/>
          <w:szCs w:val="24"/>
        </w:rPr>
      </w:pPr>
    </w:p>
    <w:p w14:paraId="31720182" w14:textId="77777777" w:rsidR="00355AC6" w:rsidRDefault="00355AC6" w:rsidP="00C74263">
      <w:pPr>
        <w:pStyle w:val="Titolo"/>
        <w:jc w:val="center"/>
        <w:rPr>
          <w:sz w:val="24"/>
          <w:szCs w:val="24"/>
        </w:rPr>
      </w:pPr>
    </w:p>
    <w:p w14:paraId="21D3357F" w14:textId="77777777" w:rsidR="0093487A" w:rsidRDefault="0093487A" w:rsidP="00C74263">
      <w:pPr>
        <w:pStyle w:val="Titolo"/>
        <w:jc w:val="center"/>
        <w:rPr>
          <w:sz w:val="24"/>
          <w:szCs w:val="24"/>
        </w:rPr>
      </w:pPr>
    </w:p>
    <w:p w14:paraId="3EB7FB30" w14:textId="77777777" w:rsidR="0093487A" w:rsidRDefault="0093487A" w:rsidP="00C74263">
      <w:pPr>
        <w:pStyle w:val="Titolo"/>
        <w:jc w:val="center"/>
        <w:rPr>
          <w:sz w:val="24"/>
          <w:szCs w:val="24"/>
        </w:rPr>
      </w:pPr>
    </w:p>
    <w:p w14:paraId="332C472A" w14:textId="77777777" w:rsidR="0093487A" w:rsidRDefault="0093487A" w:rsidP="00C74263">
      <w:pPr>
        <w:pStyle w:val="Titolo"/>
        <w:jc w:val="center"/>
        <w:rPr>
          <w:sz w:val="24"/>
          <w:szCs w:val="24"/>
        </w:rPr>
      </w:pPr>
    </w:p>
    <w:p w14:paraId="44B2F139" w14:textId="6A0EDB40" w:rsidR="0093487A" w:rsidRDefault="0093487A" w:rsidP="00C74263">
      <w:pPr>
        <w:pStyle w:val="Titolo"/>
        <w:jc w:val="center"/>
        <w:rPr>
          <w:sz w:val="24"/>
          <w:szCs w:val="24"/>
        </w:rPr>
      </w:pPr>
    </w:p>
    <w:p w14:paraId="1FDCDED1" w14:textId="70FD1890" w:rsidR="0093487A" w:rsidRPr="00355AC6" w:rsidRDefault="00B43B9C" w:rsidP="00C74263">
      <w:pPr>
        <w:pStyle w:val="Titolo"/>
        <w:jc w:val="center"/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3F5D3" wp14:editId="574349C7">
                <wp:simplePos x="0" y="0"/>
                <wp:positionH relativeFrom="margin">
                  <wp:align>center</wp:align>
                </wp:positionH>
                <wp:positionV relativeFrom="paragraph">
                  <wp:posOffset>2576941</wp:posOffset>
                </wp:positionV>
                <wp:extent cx="3619500" cy="342900"/>
                <wp:effectExtent l="38100" t="0" r="1905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20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0;margin-top:202.9pt;width:285pt;height:27pt;flip:x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" strokecolor="#6078ad [2248]" strokeweight="1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6EB72" wp14:editId="6CBE9C2C">
                <wp:simplePos x="0" y="0"/>
                <wp:positionH relativeFrom="column">
                  <wp:posOffset>-612885</wp:posOffset>
                </wp:positionH>
                <wp:positionV relativeFrom="paragraph">
                  <wp:posOffset>553085</wp:posOffset>
                </wp:positionV>
                <wp:extent cx="2222500" cy="0"/>
                <wp:effectExtent l="0" t="76200" r="38100" b="1016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17272" id="Straight Arrow Connector 90" o:spid="_x0000_s1026" type="#_x0000_t32" style="position:absolute;margin-left:-48.25pt;margin-top:43.55pt;width:1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" strokecolor="#6078ad [2248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it-IT"/>
        </w:rPr>
        <w:drawing>
          <wp:inline distT="0" distB="0" distL="0" distR="0" wp14:anchorId="3BB9A57B" wp14:editId="38A44ED7">
            <wp:extent cx="5305867" cy="3578220"/>
            <wp:effectExtent l="0" t="0" r="0" b="3810"/>
            <wp:docPr id="93" name="Immagin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Star343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62" cy="36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87A">
        <w:rPr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46C2E" wp14:editId="3BA652B6">
                <wp:simplePos x="0" y="0"/>
                <wp:positionH relativeFrom="column">
                  <wp:posOffset>100419</wp:posOffset>
                </wp:positionH>
                <wp:positionV relativeFrom="paragraph">
                  <wp:posOffset>364918</wp:posOffset>
                </wp:positionV>
                <wp:extent cx="406400" cy="9144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49935" w14:textId="77777777" w:rsidR="0093487A" w:rsidRDefault="0093487A" w:rsidP="0093487A">
                            <w:r>
                              <w:t>ISA</w:t>
                            </w:r>
                          </w:p>
                          <w:p w14:paraId="1CA64293" w14:textId="77777777" w:rsidR="0093487A" w:rsidRDefault="0093487A" w:rsidP="009348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46C2E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9" type="#_x0000_t202" style="position:absolute;left:0;text-align:left;margin-left:7.9pt;margin-top:28.75pt;width:32pt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" filled="f" stroked="f">
                <v:textbox>
                  <w:txbxContent>
                    <w:p w14:paraId="22F49935" w14:textId="77777777" w:rsidR="0093487A" w:rsidRDefault="0093487A" w:rsidP="0093487A">
                      <w:r>
                        <w:t>ISA</w:t>
                      </w:r>
                    </w:p>
                    <w:p w14:paraId="1CA64293" w14:textId="77777777" w:rsidR="0093487A" w:rsidRDefault="0093487A" w:rsidP="0093487A"/>
                  </w:txbxContent>
                </v:textbox>
              </v:shape>
            </w:pict>
          </mc:Fallback>
        </mc:AlternateContent>
      </w:r>
    </w:p>
    <w:sectPr w:rsidR="0093487A" w:rsidRPr="00355AC6" w:rsidSect="003E045B">
      <w:headerReference w:type="default" r:id="rId17"/>
      <w:footerReference w:type="default" r:id="rId18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C7FA0" w14:textId="77777777" w:rsidR="005C73CE" w:rsidRDefault="005C73CE">
      <w:pPr>
        <w:spacing w:after="0" w:line="240" w:lineRule="auto"/>
      </w:pPr>
      <w:r>
        <w:separator/>
      </w:r>
    </w:p>
  </w:endnote>
  <w:endnote w:type="continuationSeparator" w:id="0">
    <w:p w14:paraId="205DA570" w14:textId="77777777" w:rsidR="005C73CE" w:rsidRDefault="005C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26862" w14:textId="77777777" w:rsidR="003E045B" w:rsidRDefault="003A6782">
    <w:pPr>
      <w:pStyle w:val="Pidipagina"/>
    </w:pPr>
    <w:r>
      <w:ptab w:relativeTo="margin" w:alignment="right" w:leader="none"/>
    </w:r>
    <w:r w:rsidR="0014195E">
      <w:fldChar w:fldCharType="begin"/>
    </w:r>
    <w:r w:rsidR="0014195E">
      <w:instrText xml:space="preserve"> PAGE </w:instrText>
    </w:r>
    <w:r w:rsidR="0014195E">
      <w:fldChar w:fldCharType="separate"/>
    </w:r>
    <w:r w:rsidR="00E13079">
      <w:rPr>
        <w:noProof/>
      </w:rPr>
      <w:t>1</w:t>
    </w:r>
    <w:r w:rsidR="0014195E">
      <w:rPr>
        <w:noProof/>
      </w:rPr>
      <w:fldChar w:fldCharType="end"/>
    </w:r>
    <w:r>
      <w:t xml:space="preserve"> </w:t>
    </w:r>
    <w:r w:rsidR="00A86D96">
      <w:rPr>
        <w:noProof/>
        <w:lang w:eastAsia="it-IT"/>
      </w:rPr>
      <mc:AlternateContent>
        <mc:Choice Requires="wps">
          <w:drawing>
            <wp:inline distT="0" distB="0" distL="0" distR="0" wp14:anchorId="4A43ACE3" wp14:editId="214C6ACA">
              <wp:extent cx="91440" cy="91440"/>
              <wp:effectExtent l="20955" t="24765" r="20955" b="26670"/>
              <wp:docPr id="3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v="urn:schemas-microsoft-com:mac:vml" xmlns:mo="http://schemas.microsoft.com/office/mac/office/2008/main">
          <w:pict>
            <v:oval w14:anchorId="7E77DDCA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C+61I2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93E9C" w14:textId="77777777" w:rsidR="005C73CE" w:rsidRDefault="005C73CE">
      <w:pPr>
        <w:spacing w:after="0" w:line="240" w:lineRule="auto"/>
      </w:pPr>
      <w:r>
        <w:separator/>
      </w:r>
    </w:p>
  </w:footnote>
  <w:footnote w:type="continuationSeparator" w:id="0">
    <w:p w14:paraId="59E9F64B" w14:textId="77777777" w:rsidR="005C73CE" w:rsidRDefault="005C7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695C0" w14:textId="77777777" w:rsidR="003E045B" w:rsidRDefault="003A6782">
    <w:pPr>
      <w:pStyle w:val="Intestazione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/M/yyyy"/>
          <w:lid w:val="it-IT"/>
          <w:storeMappedDataAs w:val="dateTime"/>
          <w:calendar w:val="gregorian"/>
        </w:date>
      </w:sdtPr>
      <w:sdtEndPr/>
      <w:sdtContent>
        <w:r w:rsidR="00BA2B54">
          <w:t xml:space="preserve">     </w:t>
        </w:r>
      </w:sdtContent>
    </w:sdt>
    <w:r w:rsidR="00A86D96"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2B1D9D" wp14:editId="161BF99D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92155"/>
              <wp:effectExtent l="6350" t="6350" r="12700" b="762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21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4A655E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7.6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hTNgIAAHg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2260A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Elencopuntato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Elenconumerato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55376D1A"/>
    <w:multiLevelType w:val="hybridMultilevel"/>
    <w:tmpl w:val="9BC21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D3124"/>
    <w:multiLevelType w:val="multilevel"/>
    <w:tmpl w:val="CD40BF9A"/>
    <w:numStyleLink w:val="Elencopuntato"/>
  </w:abstractNum>
  <w:abstractNum w:abstractNumId="5" w15:restartNumberingAfterBreak="0">
    <w:nsid w:val="6E767C3B"/>
    <w:multiLevelType w:val="multilevel"/>
    <w:tmpl w:val="CD40BF9A"/>
    <w:numStyleLink w:val="Elencopuntato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9"/>
  <w:hyphenationZone w:val="28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F"/>
    <w:rsid w:val="0003082E"/>
    <w:rsid w:val="0014195E"/>
    <w:rsid w:val="00154985"/>
    <w:rsid w:val="0016144D"/>
    <w:rsid w:val="0018639F"/>
    <w:rsid w:val="00202173"/>
    <w:rsid w:val="00204849"/>
    <w:rsid w:val="00262F87"/>
    <w:rsid w:val="00297893"/>
    <w:rsid w:val="002C3BAD"/>
    <w:rsid w:val="0035402F"/>
    <w:rsid w:val="00355AC6"/>
    <w:rsid w:val="003809C0"/>
    <w:rsid w:val="003A6782"/>
    <w:rsid w:val="003E045B"/>
    <w:rsid w:val="00425770"/>
    <w:rsid w:val="00456BCF"/>
    <w:rsid w:val="00473B3B"/>
    <w:rsid w:val="004A5E23"/>
    <w:rsid w:val="0053685B"/>
    <w:rsid w:val="005B157F"/>
    <w:rsid w:val="005C73CE"/>
    <w:rsid w:val="00670E10"/>
    <w:rsid w:val="006A7903"/>
    <w:rsid w:val="007241DE"/>
    <w:rsid w:val="00771F17"/>
    <w:rsid w:val="007804BB"/>
    <w:rsid w:val="00787E7D"/>
    <w:rsid w:val="007A2EF8"/>
    <w:rsid w:val="0085085E"/>
    <w:rsid w:val="008566F1"/>
    <w:rsid w:val="008646B1"/>
    <w:rsid w:val="00893547"/>
    <w:rsid w:val="008B4731"/>
    <w:rsid w:val="008E225E"/>
    <w:rsid w:val="0093487A"/>
    <w:rsid w:val="009B2E17"/>
    <w:rsid w:val="009F58DC"/>
    <w:rsid w:val="00A23AC8"/>
    <w:rsid w:val="00A86D96"/>
    <w:rsid w:val="00AD41C9"/>
    <w:rsid w:val="00AE72BA"/>
    <w:rsid w:val="00B05E25"/>
    <w:rsid w:val="00B43B9C"/>
    <w:rsid w:val="00BA0CE1"/>
    <w:rsid w:val="00BA2B54"/>
    <w:rsid w:val="00BC1E6D"/>
    <w:rsid w:val="00BE2C35"/>
    <w:rsid w:val="00C06010"/>
    <w:rsid w:val="00C74263"/>
    <w:rsid w:val="00D00BF9"/>
    <w:rsid w:val="00D53594"/>
    <w:rsid w:val="00DD6E9C"/>
    <w:rsid w:val="00E13079"/>
    <w:rsid w:val="00F43B7B"/>
    <w:rsid w:val="00F440F1"/>
    <w:rsid w:val="00F5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1D3DB5"/>
  <w15:docId w15:val="{5FFB4444-B6C4-4985-AA1F-4CA0A0C6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/>
    <w:lsdException w:name="heading 3" w:uiPriority="2"/>
    <w:lsdException w:name="heading 4" w:semiHidden="1" w:uiPriority="2"/>
    <w:lsdException w:name="heading 5" w:semiHidden="1" w:uiPriority="2"/>
    <w:lsdException w:name="heading 6" w:semiHidden="1" w:uiPriority="2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e">
    <w:name w:val="Normal"/>
    <w:qFormat/>
    <w:rsid w:val="003E045B"/>
    <w:rPr>
      <w:rFonts w:eastAsiaTheme="minorEastAsia"/>
      <w:color w:val="414751" w:themeColor="text2" w:themeShade="BF"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3E045B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045B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045B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045B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045B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045B"/>
    <w:pPr>
      <w:spacing w:after="0"/>
      <w:outlineLvl w:val="5"/>
    </w:pPr>
    <w:rPr>
      <w:b/>
      <w:bCs/>
      <w:color w:val="E65B01" w:themeColor="accent1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045B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045B"/>
    <w:pPr>
      <w:spacing w:after="0"/>
      <w:outlineLvl w:val="7"/>
    </w:pPr>
    <w:rPr>
      <w:b/>
      <w:bCs/>
      <w:color w:val="3667C3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045B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045B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045B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olo">
    <w:name w:val="Title"/>
    <w:basedOn w:val="Normale"/>
    <w:link w:val="TitoloCarattere"/>
    <w:uiPriority w:val="10"/>
    <w:qFormat/>
    <w:rsid w:val="003E045B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E045B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ttotitolo">
    <w:name w:val="Subtitle"/>
    <w:basedOn w:val="Normale"/>
    <w:link w:val="SottotitoloCarattere"/>
    <w:uiPriority w:val="11"/>
    <w:qFormat/>
    <w:rsid w:val="003E045B"/>
    <w:rPr>
      <w:i/>
      <w:iCs/>
      <w:color w:val="575F6D" w:themeColor="text2"/>
      <w:spacing w:val="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045B"/>
    <w:rPr>
      <w:i/>
      <w:iCs/>
      <w:color w:val="575F6D" w:themeColor="text2"/>
      <w:spacing w:val="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045B"/>
    <w:pPr>
      <w:spacing w:after="0" w:line="240" w:lineRule="auto"/>
    </w:pPr>
    <w:rPr>
      <w:rFonts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045B"/>
    <w:rPr>
      <w:rFonts w:eastAsiaTheme="minorEastAsia" w:hAnsi="Tahoma"/>
      <w:color w:val="414751" w:themeColor="text2" w:themeShade="BF"/>
      <w:sz w:val="16"/>
      <w:szCs w:val="16"/>
      <w:lang w:val="it-IT"/>
    </w:rPr>
  </w:style>
  <w:style w:type="character" w:styleId="Titolodellibro">
    <w:name w:val="Book Title"/>
    <w:basedOn w:val="Carpredefinitoparagrafo"/>
    <w:uiPriority w:val="33"/>
    <w:qFormat/>
    <w:rsid w:val="003E045B"/>
    <w:rPr>
      <w:rFonts w:eastAsiaTheme="minorEastAsia" w:cstheme="minorBidi"/>
      <w:bCs w:val="0"/>
      <w:iCs w:val="0"/>
      <w:smallCaps/>
      <w:color w:val="000000"/>
      <w:spacing w:val="10"/>
      <w:szCs w:val="20"/>
      <w:lang w:val="it-IT"/>
    </w:rPr>
  </w:style>
  <w:style w:type="numbering" w:customStyle="1" w:styleId="Elencopuntato">
    <w:name w:val="Elenco puntato"/>
    <w:uiPriority w:val="99"/>
    <w:rsid w:val="003E045B"/>
    <w:pPr>
      <w:numPr>
        <w:numId w:val="1"/>
      </w:numPr>
    </w:pPr>
  </w:style>
  <w:style w:type="paragraph" w:styleId="Didascalia">
    <w:name w:val="caption"/>
    <w:basedOn w:val="Normale"/>
    <w:next w:val="Normale"/>
    <w:uiPriority w:val="99"/>
    <w:unhideWhenUsed/>
    <w:rsid w:val="003E045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nfasicorsivo">
    <w:name w:val="Emphasis"/>
    <w:uiPriority w:val="20"/>
    <w:qFormat/>
    <w:rsid w:val="003E045B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045B"/>
    <w:rPr>
      <w:color w:val="414751" w:themeColor="text2" w:themeShade="BF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045B"/>
    <w:rPr>
      <w:color w:val="414751" w:themeColor="text2" w:themeShade="BF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045B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045B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045B"/>
    <w:rPr>
      <w:i/>
      <w:iCs/>
      <w:color w:val="E65B0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045B"/>
    <w:rPr>
      <w:b/>
      <w:bCs/>
      <w:color w:val="E65B01" w:themeColor="accent1" w:themeShade="BF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045B"/>
    <w:rPr>
      <w:b/>
      <w:bCs/>
      <w:i/>
      <w:iCs/>
      <w:color w:val="E65B01" w:themeColor="accent1" w:themeShade="BF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045B"/>
    <w:rPr>
      <w:b/>
      <w:bCs/>
      <w:color w:val="3667C3" w:themeColor="accent2" w:themeShade="BF"/>
      <w:sz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045B"/>
    <w:rPr>
      <w:b/>
      <w:bCs/>
      <w:i/>
      <w:iCs/>
      <w:color w:val="3667C3" w:themeColor="accent2" w:themeShade="BF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3E045B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zione">
    <w:name w:val="Quote"/>
    <w:basedOn w:val="Normale"/>
    <w:link w:val="CitazioneCarattere"/>
    <w:uiPriority w:val="29"/>
    <w:qFormat/>
    <w:rsid w:val="003E045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045B"/>
    <w:rPr>
      <w:i/>
      <w:iCs/>
      <w:color w:val="414751" w:themeColor="text2" w:themeShade="BF"/>
      <w:sz w:val="20"/>
    </w:rPr>
  </w:style>
  <w:style w:type="paragraph" w:styleId="Citazioneintensa">
    <w:name w:val="Intense Quote"/>
    <w:basedOn w:val="Citazione"/>
    <w:link w:val="CitazioneintensaCarattere"/>
    <w:uiPriority w:val="30"/>
    <w:qFormat/>
    <w:rsid w:val="003E045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045B"/>
    <w:rPr>
      <w:color w:val="E65B01" w:themeColor="accent1" w:themeShade="BF"/>
      <w:sz w:val="20"/>
    </w:rPr>
  </w:style>
  <w:style w:type="character" w:styleId="Riferimentointenso">
    <w:name w:val="Intense Reference"/>
    <w:basedOn w:val="Carpredefinitoparagrafo"/>
    <w:uiPriority w:val="32"/>
    <w:qFormat/>
    <w:rsid w:val="003E045B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foelenco">
    <w:name w:val="List Paragraph"/>
    <w:basedOn w:val="Normale"/>
    <w:uiPriority w:val="36"/>
    <w:unhideWhenUsed/>
    <w:qFormat/>
    <w:rsid w:val="003E045B"/>
    <w:pPr>
      <w:ind w:left="720"/>
      <w:contextualSpacing/>
    </w:pPr>
  </w:style>
  <w:style w:type="paragraph" w:styleId="Rientronormale">
    <w:name w:val="Normal Indent"/>
    <w:basedOn w:val="Normale"/>
    <w:uiPriority w:val="99"/>
    <w:unhideWhenUsed/>
    <w:rsid w:val="003E045B"/>
    <w:pPr>
      <w:ind w:left="720"/>
      <w:contextualSpacing/>
    </w:pPr>
  </w:style>
  <w:style w:type="numbering" w:customStyle="1" w:styleId="Elenconumerato">
    <w:name w:val="Elenco numerato"/>
    <w:uiPriority w:val="99"/>
    <w:rsid w:val="003E045B"/>
    <w:pPr>
      <w:numPr>
        <w:numId w:val="2"/>
      </w:numPr>
    </w:pPr>
  </w:style>
  <w:style w:type="character" w:styleId="Enfasigrassetto">
    <w:name w:val="Strong"/>
    <w:basedOn w:val="Carpredefinitoparagrafo"/>
    <w:uiPriority w:val="22"/>
    <w:qFormat/>
    <w:rsid w:val="003E045B"/>
    <w:rPr>
      <w:b/>
      <w:bCs/>
    </w:rPr>
  </w:style>
  <w:style w:type="character" w:styleId="Enfasidelicata">
    <w:name w:val="Subtle Emphasis"/>
    <w:basedOn w:val="Carpredefinitoparagrafo"/>
    <w:uiPriority w:val="19"/>
    <w:qFormat/>
    <w:rsid w:val="003E045B"/>
    <w:rPr>
      <w:i/>
      <w:iCs/>
      <w:color w:val="E65B01" w:themeColor="accent1" w:themeShade="BF"/>
    </w:rPr>
  </w:style>
  <w:style w:type="character" w:styleId="Riferimentodelicato">
    <w:name w:val="Subtle Reference"/>
    <w:basedOn w:val="Carpredefinitoparagrafo"/>
    <w:uiPriority w:val="31"/>
    <w:qFormat/>
    <w:rsid w:val="003E045B"/>
    <w:rPr>
      <w:b/>
      <w:bCs/>
      <w:i/>
      <w:iCs/>
      <w:color w:val="3667C3" w:themeColor="accent2" w:themeShade="BF"/>
    </w:rPr>
  </w:style>
  <w:style w:type="table" w:styleId="Grigliatabella">
    <w:name w:val="Table Grid"/>
    <w:basedOn w:val="Tabellanormale"/>
    <w:uiPriority w:val="1"/>
    <w:rsid w:val="003E045B"/>
    <w:pPr>
      <w:spacing w:after="0" w:line="240" w:lineRule="auto"/>
    </w:pPr>
    <w:rPr>
      <w:rFonts w:eastAsiaTheme="minorEastAsia"/>
      <w:lang w:val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stosegnaposto">
    <w:name w:val="Placeholder Text"/>
    <w:basedOn w:val="Carpredefinitoparagrafo"/>
    <w:uiPriority w:val="99"/>
    <w:semiHidden/>
    <w:qFormat/>
    <w:rsid w:val="003E045B"/>
    <w:rPr>
      <w:color w:val="808080"/>
    </w:rPr>
  </w:style>
  <w:style w:type="paragraph" w:styleId="NormaleWeb">
    <w:name w:val="Normal (Web)"/>
    <w:basedOn w:val="Normale"/>
    <w:uiPriority w:val="99"/>
    <w:semiHidden/>
    <w:unhideWhenUsed/>
    <w:rsid w:val="009B2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table" w:styleId="Tabellasemplice-1">
    <w:name w:val="Plain Table 1"/>
    <w:basedOn w:val="Tabellanormale"/>
    <w:uiPriority w:val="41"/>
    <w:rsid w:val="009F58DC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llegamentoipertestuale">
    <w:name w:val="Hyperlink"/>
    <w:basedOn w:val="Carpredefinitoparagrafo"/>
    <w:uiPriority w:val="99"/>
    <w:unhideWhenUsed/>
    <w:qFormat/>
    <w:rsid w:val="00202173"/>
    <w:rPr>
      <w:color w:val="D2611C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qFormat/>
    <w:rsid w:val="00202173"/>
    <w:rPr>
      <w:color w:val="3B435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Report%20(struttura%20Loggia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F40E90C1-5254-4A4A-A9EF-73F0FB6EA2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E4338520-D663-431C-8A63-AC915A3E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(struttura Loggia)</Template>
  <TotalTime>202</TotalTime>
  <Pages>10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Progetto Ingegneria del Software</vt:lpstr>
    </vt:vector>
  </TitlesOfParts>
  <Company/>
  <LinksUpToDate>false</LinksUpToDate>
  <CharactersWithSpaces>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Ingegneria del Software</dc:title>
  <dc:subject>Parte 1 - Requisiti</dc:subject>
  <dc:creator>Luca</dc:creator>
  <cp:keywords/>
  <dc:description/>
  <cp:lastModifiedBy>Luca</cp:lastModifiedBy>
  <cp:revision>19</cp:revision>
  <dcterms:created xsi:type="dcterms:W3CDTF">2016-11-10T15:03:00Z</dcterms:created>
  <dcterms:modified xsi:type="dcterms:W3CDTF">2016-11-11T10:47:00Z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
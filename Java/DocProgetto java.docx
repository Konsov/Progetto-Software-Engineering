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14:paraId="04A85313" w14:textId="77777777" w:rsidR="00456BCF" w:rsidRDefault="00456BCF"/>
        <w:p w14:paraId="4887B746" w14:textId="77777777" w:rsidR="00456BCF" w:rsidRDefault="00456BCF"/>
        <w:p w14:paraId="198EDB30" w14:textId="77777777" w:rsidR="00456BCF" w:rsidRDefault="00456BCF"/>
        <w:p w14:paraId="187B835A" w14:textId="77777777" w:rsidR="00456BCF" w:rsidRDefault="00456BCF"/>
        <w:p w14:paraId="556ACF0A" w14:textId="77777777" w:rsidR="003E045B" w:rsidRDefault="00A86D96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7DB0A613" wp14:editId="7CE01C8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8100695</wp:posOffset>
                    </wp:positionV>
                    <wp:extent cx="4536440" cy="1061085"/>
                    <wp:effectExtent l="0" t="4445" r="0" b="1270"/>
                    <wp:wrapNone/>
                    <wp:docPr id="83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1061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91D0AD" w14:textId="77777777" w:rsidR="00BC1E6D" w:rsidRDefault="00456BCF" w:rsidP="00BC1E6D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Abiuso Matteo</w:t>
                                </w:r>
                                <w:r w:rsidR="00BC1E6D" w:rsidRPr="00BC1E6D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0BA9978F" w14:textId="208ED618" w:rsidR="00456BCF" w:rsidRDefault="00BC1E6D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Barbagiovanni</w:t>
                                </w:r>
                                <w:proofErr w:type="spellEnd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Minciullo</w:t>
                                </w:r>
                                <w:proofErr w:type="spellEnd"/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 Carlo</w:t>
                                </w:r>
                              </w:p>
                              <w:p w14:paraId="04280A11" w14:textId="77777777" w:rsidR="00456BCF" w:rsidRDefault="00456BC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Consonni Luca</w:t>
                                </w:r>
                              </w:p>
                              <w:p w14:paraId="7AF87F8E" w14:textId="77777777" w:rsidR="00456BCF" w:rsidRDefault="00456BC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A4256A2" w14:textId="77777777" w:rsidR="003E045B" w:rsidRDefault="003E045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DB0A613" id="Rectangle 72" o:spid="_x0000_s1026" style="position:absolute;margin-left:0;margin-top:637.85pt;width:357.2pt;height:83.55pt;z-index:251674624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" o:allowincell="f" stroked="f">
                    <v:textbox>
                      <w:txbxContent>
                        <w:p w14:paraId="0491D0AD" w14:textId="77777777" w:rsidR="00BC1E6D" w:rsidRDefault="00456BCF" w:rsidP="00BC1E6D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Abiuso Matteo</w:t>
                          </w:r>
                          <w:r w:rsidR="00BC1E6D" w:rsidRPr="00BC1E6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0BA9978F" w14:textId="208ED618" w:rsidR="00456BCF" w:rsidRDefault="00BC1E6D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Barbagiovanni</w:t>
                          </w:r>
                          <w:proofErr w:type="spellEnd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Minciullo</w:t>
                          </w:r>
                          <w:proofErr w:type="spellEnd"/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Carlo</w:t>
                          </w:r>
                        </w:p>
                        <w:p w14:paraId="04280A11" w14:textId="77777777" w:rsidR="00456BCF" w:rsidRDefault="00456BCF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Consonni Luca</w:t>
                          </w:r>
                        </w:p>
                        <w:p w14:paraId="7AF87F8E" w14:textId="77777777" w:rsidR="00456BCF" w:rsidRDefault="00456BCF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2A4256A2" w14:textId="77777777" w:rsidR="003E045B" w:rsidRDefault="003E045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3CB3BADE" wp14:editId="56149D4E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4665345</wp:posOffset>
                    </wp:positionV>
                    <wp:extent cx="4536440" cy="3492500"/>
                    <wp:effectExtent l="0" t="0" r="0" b="0"/>
                    <wp:wrapNone/>
                    <wp:docPr id="8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349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002A1" w14:textId="77777777" w:rsidR="003E045B" w:rsidRDefault="00B5321A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olo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2E17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Progetto Ingegneria del Softwa</w:t>
                                    </w:r>
                                    <w:r w:rsidR="00456BCF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</w:sdtContent>
                                </w:sdt>
                              </w:p>
                              <w:p w14:paraId="6EC1AEC8" w14:textId="5FC0259E" w:rsidR="003E045B" w:rsidRDefault="00B5321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ttotitolo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BCF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Parte </w:t>
                                    </w:r>
                                    <w:r w:rsidR="005E10D4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A5092F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- </w:t>
                                    </w:r>
                                    <w:r w:rsidR="005E10D4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  <w:p w14:paraId="175B15C3" w14:textId="77777777" w:rsidR="003E045B" w:rsidRDefault="003E045B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C5E8AEC" w14:textId="77777777" w:rsidR="003E045B" w:rsidRDefault="003E045B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CB3BADE" id="Rectangle 85" o:spid="_x0000_s1027" style="position:absolute;margin-left:-.05pt;margin-top:367.35pt;width:357.2pt;height:275pt;z-index:25167769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" o:allowincell="f" filled="f" stroked="f">
                    <v:textbox>
                      <w:txbxContent>
                        <w:p w14:paraId="4B9002A1" w14:textId="77777777" w:rsidR="003E045B" w:rsidRDefault="00107296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olo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2E17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Progetto Ingegneria del Softwa</w:t>
                              </w:r>
                              <w:r w:rsidR="00456BCF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re</w:t>
                              </w:r>
                            </w:sdtContent>
                          </w:sdt>
                        </w:p>
                        <w:p w14:paraId="6EC1AEC8" w14:textId="5FC0259E" w:rsidR="003E045B" w:rsidRDefault="00107296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ttotitolo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6BCF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Parte </w:t>
                              </w:r>
                              <w:r w:rsidR="005E10D4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A5092F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="005E10D4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Java</w:t>
                              </w:r>
                            </w:sdtContent>
                          </w:sdt>
                        </w:p>
                        <w:p w14:paraId="175B15C3" w14:textId="77777777" w:rsidR="003E045B" w:rsidRDefault="003E045B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14:paraId="1C5E8AEC" w14:textId="77777777" w:rsidR="003E045B" w:rsidRDefault="003E045B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56BCF" w:rsidRPr="00456BCF">
            <w:rPr>
              <w:noProof/>
              <w:lang w:eastAsia="it-IT"/>
            </w:rPr>
            <w:drawing>
              <wp:inline distT="0" distB="0" distL="0" distR="0" wp14:anchorId="6FE39E30" wp14:editId="0A388403">
                <wp:extent cx="4341495" cy="1939925"/>
                <wp:effectExtent l="0" t="0" r="0" b="0"/>
                <wp:docPr id="1" name="Immagine 1" descr="C:\Users\Luca\Desktop\creazioni-grafiche-volantini-broch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\Desktop\creazioni-grafiche-volantini-brochu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1495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352D2236" wp14:editId="1F86312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29210" r="23495" b="34925"/>
                    <wp:wrapNone/>
                    <wp:docPr id="71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2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3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9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80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3C62F31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K+lQYAABg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9fJcUA&#10;AADbAAAADwAAAGRycy9kb3ducmV2LnhtbESP0WrCQBRE3wv+w3ILfaubWrUS3YiUCj7YUq0fcM1e&#10;k5Ds3bC7mujXd4VCH4eZOcMslr1pxIWcrywreBkmIIhzqysuFBx+1s8zED4ga2wsk4IreVhmg4cF&#10;ptp2vKPLPhQiQtinqKAMoU2l9HlJBv3QtsTRO1lnMETpCqkddhFuGjlKkqk0WHFcKLGl95Lyen82&#10;Cj7W+XbTfE8O4di58+pW28/ua6zU02O/moMI1If/8F97oxW8vcL9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/18lxQAAANsAAAAPAAAAAAAAAAAAAAAAAJgCAABkcnMv&#10;ZG93bnJldi54bWxQSwUGAAAAAAQABAD1AAAAigMAAAAA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n7gcUAAADbAAAADwAAAGRycy9kb3ducmV2LnhtbESPQWvCQBSE74X+h+UJvTUbrbQaXYMR&#10;BE+KtijeHtnXJG32bchuTPrvu0Khx2FmvmGW6WBqcaPWVZYVjKMYBHFudcWFgo/37fMMhPPIGmvL&#10;pOCHHKSrx4clJtr2fKTbyRciQNglqKD0vkmkdHlJBl1kG+LgfdrWoA+yLaRusQ9wU8tJHL9KgxWH&#10;hRIb2pSUf586oyDL5vHGfpn+ajq/PR+yl/1lz0o9jYb1AoSnwf+H/9o7reBtCvcv4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n7gcUAAADbAAAADwAAAAAAAAAA&#10;AAAAAAChAgAAZHJzL2Rvd25yZXYueG1sUEsFBgAAAAAEAAQA+QAAAJMD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ZqW8QAAADbAAAADwAAAGRycy9kb3ducmV2LnhtbESPQWsCMRSE7wX/Q3hCbzVbS2vZGkUE&#10;sYdS6CqCt8fmuVm6eYlJXLf/vikUPA4z8w0zXw62Ez2F2DpW8DgpQBDXTrfcKNjvNg+vIGJC1tg5&#10;JgU/FGG5GN3NsdTuyl/UV6kRGcKxRAUmJV9KGWtDFuPEeeLsnVywmLIMjdQBrxluOzktihdpseW8&#10;YNDT2lD9XV2sgo9go9lW/HQ5+P7zXPhjdToclbofD6s3EImGdAv/t9+1gtkz/H3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mpbxAAAANsAAAAPAAAAAAAAAAAA&#10;AAAAAKECAABkcnMvZG93bnJldi54bWxQSwUGAAAAAAQABAD5AAAAkgMAAAAA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7uhcUAAADbAAAADwAAAGRycy9kb3ducmV2LnhtbESP0WrCQBRE34X+w3ILvtVNldoSXUUF&#10;QSolre0HXLPXbGz2bsyuMf59Vyj4OMzMGWY672wlWmp86VjB8yABQZw7XXKh4Od7/fQGwgdkjZVj&#10;UnAlD/PZQ2+KqXYX/qJ2FwoRIexTVGBCqFMpfW7Ioh+4mjh6B9dYDFE2hdQNXiLcVnKYJGNpseS4&#10;YLCmlaH8d3e2CpafC2/e9y9ZsrXHU7kMWfsxypTqP3aLCYhAXbiH/9sbreB1DLc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7uhcUAAADbAAAADwAAAAAAAAAA&#10;AAAAAAChAgAAZHJzL2Rvd25yZXYueG1sUEsFBgAAAAAEAAQA+QAAAJM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aucQAAADbAAAADwAAAGRycy9kb3ducmV2LnhtbESPzWrDMBCE74W8g9hCbrXcHmrjWglt&#10;QmkI1OSnD7BYW9vUWhlL8c/bR4VAjsPMfMPk68m0YqDeNZYVPEcxCOLS6oYrBT/nz6cUhPPIGlvL&#10;pGAmB+vV4iHHTNuRjzScfCUChF2GCmrvu0xKV9Zk0EW2Iw7er+0N+iD7SuoexwA3rXyJ41dpsOGw&#10;UGNHm5rKv9PFKKBUzh/b7Xwcvw7FoTh/78fygkotH6f3NxCeJn8P39o7rSBJ4P9L+AF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Vq5xAAAANsAAAAPAAAAAAAAAAAA&#10;AAAAAKECAABkcnMvZG93bnJldi54bWxQSwUGAAAAAAQABAD5AAAAkgM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3lW8EA&#10;AADbAAAADwAAAGRycy9kb3ducmV2LnhtbERPyW7CMBC9V+IfrEHiBg6t2AIGVahQuLEJOI7iIQnE&#10;4yg2kP49PiD1+PT2yaw2hXhQ5XLLCrqdCARxYnXOqYLDftEegnAeWWNhmRT8kYPZtPExwVjbJ2/p&#10;sfOpCCHsYlSQeV/GUrokI4OuY0viwF1sZdAHWKVSV/gM4aaQn1HUlwZzDg0ZljTPKLnt7kbB6WvN&#10;8+VpUY82v8frz/LeK87pWqlWs/4eg/BU+3/x273SCgZhbPgSfo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t5VvBAAAA2wAAAA8AAAAAAAAAAAAAAAAAmAIAAGRycy9kb3du&#10;cmV2LnhtbFBLBQYAAAAABAAEAPUAAACGAw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ojb0A&#10;AADbAAAADwAAAGRycy9kb3ducmV2LnhtbERPyQrCMBC9C/5DGMGbpiqKVKOI4IKI4AJeh2Zsi82k&#10;NNHWvzcHwePj7fNlYwrxpsrllhUM+hEI4sTqnFMFt+umNwXhPLLGwjIp+JCD5aLdmmOsbc1nel98&#10;KkIIuxgVZN6XsZQuycig69uSOHAPWxn0AVap1BXWIdwUchhFE2kw59CQYUnrjJLn5WUU5FseNOlh&#10;N77LyfF0KJPRqz6xUt1Os5qB8NT4v/jn3msF0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X/ojb0AAADbAAAADwAAAAAAAAAAAAAAAACYAgAAZHJzL2Rvd25yZXYu&#10;eG1sUEsFBgAAAAAEAAQA9QAAAIID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HA8MA&#10;AADbAAAADwAAAGRycy9kb3ducmV2LnhtbESPQYvCMBSE78L+h/AW9iKaugeRrlFEWLaIIFbX86N5&#10;tsXmpTaxrf/eCILHYWa+YebL3lSipcaVlhVMxhEI4szqknMFx8PvaAbCeWSNlWVScCcHy8XHYI6x&#10;th3vqU19LgKEXYwKCu/rWEqXFWTQjW1NHLyzbQz6IJtc6ga7ADeV/I6iqTRYclgosKZ1QdklvRkF&#10;XbZrT4ftn9wNT4nla3Jdp/8bpb4++9UPCE+9f4df7UQrmE3g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rHA8MAAADbAAAADwAAAAAAAAAAAAAAAACYAgAAZHJzL2Rv&#10;d25yZXYueG1sUEsFBgAAAAAEAAQA9QAAAIgDAAAAAA=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A18A691" wp14:editId="1EBAFD1E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830" t="36195" r="36830" b="36195"/>
                    <wp:wrapNone/>
                    <wp:docPr id="70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24DA325D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+G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AEgH+G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3A6782">
            <w:br w:type="page"/>
          </w:r>
        </w:p>
      </w:sdtContent>
    </w:sdt>
    <w:p w14:paraId="5A44F6F9" w14:textId="34FEF94F" w:rsidR="00A5092F" w:rsidRDefault="00B5321A" w:rsidP="00A5092F">
      <w:pPr>
        <w:pStyle w:val="Titolo"/>
        <w:jc w:val="center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A86D96" w:rsidRPr="00DD6E9C">
            <w:rPr>
              <w:rFonts w:ascii="Century Schoolbook" w:hAnsi="Century Schoolbook"/>
              <w:noProof/>
              <w:color w:val="4F271C"/>
              <w:sz w:val="52"/>
              <w:szCs w:val="56"/>
              <w:u w:val="single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68D25DE" wp14:editId="6FF27170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830" t="36195" r="36830" b="36195"/>
                    <wp:wrapNone/>
                    <wp:docPr id="69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7246D431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OM8a2L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456BCF" w:rsidRPr="00DD6E9C">
            <w:rPr>
              <w:sz w:val="52"/>
              <w:szCs w:val="56"/>
              <w:u w:val="single"/>
            </w:rPr>
            <w:t>Sommario</w:t>
          </w:r>
        </w:sdtContent>
      </w:sdt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2F6D3F1" wp14:editId="122DA0F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7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3BCF699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08HAQAACo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Acm08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/r9MQA&#10;AADbAAAADwAAAGRycy9kb3ducmV2LnhtbESP3WoCMRSE74W+QzgF7zRbobasRikViwgW6x+9PGyO&#10;m203J0sSdX37piB4OczMN8x42tpanMmHyrGCp34GgrhwuuJSwW47772CCBFZY+2YFFwpwHTy0Blj&#10;rt2Fv+i8iaVIEA45KjAxNrmUoTBkMfRdQ5y8o/MWY5K+lNrjJcFtLQdZNpQWK04LBht6N1T8bk5W&#10;gZ598Hr5HfynPuLzyuzmP/tDrVT3sX0bgYjUxnv41l5oBcMX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6/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B83EF99" wp14:editId="0F8BCDA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4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55F1E7B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phFQ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DiE&#10;KmEVBAAAKgsAAA4AAAAAAAAAAAAAAAAALgIAAGRycy9lMm9Eb2MueG1sUEsBAi0AFAAGAAgAAAAh&#10;AJD8SdLcAAAACQEAAA8AAAAAAAAAAAAAAAAAbwYAAGRycy9kb3ducmV2LnhtbFBLBQYAAAAABAAE&#10;APMAAAB4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11g8QA&#10;AADbAAAADwAAAGRycy9kb3ducmV2LnhtbESP3WoCMRSE7wu+QzhC72rWY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dY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15E1A87" wp14:editId="122C54C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1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011EAA7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K7+&#10;6l0VBAAAKgsAAA4AAAAAAAAAAAAAAAAALgIAAGRycy9lMm9Eb2MueG1sUEsBAi0AFAAGAAgAAAAh&#10;AJD8SdLcAAAACQEAAA8AAAAAAAAAAAAAAAAAbwYAAGRycy9kb3ducmV2LnhtbFBLBQYAAAAABAAE&#10;APMAAAB4BwAAAAA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WG8MA&#10;AADbAAAADwAAAGRycy9kb3ducmV2LnhtbESPQWsCMRSE70L/Q3gFb5pVUGQ1SqkoUqhUq+LxsXlu&#10;tt28LEmq239vCkKPw8x8w8wWra3FlXyoHCsY9DMQxIXTFZcKDp+r3gREiMgaa8ek4JcCLOZPnRnm&#10;2t14R9d9LEWCcMhRgYmxyaUMhSGLoe8a4uRdnLcYk/Sl1B5vCW5rOcyysbRYcVow2NCroeJ7/2MV&#10;6OWaP97OwW/1BUfv5rD6Op5qpbrP7csURKQ2/ocf7Y1WMB7A3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rWG8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/js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dwO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Uv47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9BC544B" wp14:editId="58FAA0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8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F74AD3C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P&#10;1BLH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1O8AA&#10;AADbAAAADwAAAGRycy9kb3ducmV2LnhtbERPy2oCMRTdF/oP4Rbc1YyCUqZGKRZFBMVXxeVlcp1M&#10;O7kZkqjj35tFweXhvEeT1tbiSj5UjhX0uhkI4sLpiksFh/3s/QNEiMgaa8ek4E4BJuPXlxHm2t14&#10;S9ddLEUK4ZCjAhNjk0sZCkMWQ9c1xIk7O28xJuhLqT3eUritZT/LhtJixanBYENTQ8Xf7mIV6O85&#10;b5an4Nf6jIOVOcx+f461Up239usTRKQ2PsX/7oVWMEhj05f0A+T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1O8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1FE127A" wp14:editId="2B1797A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5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B1B4493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2c0T&#10;thQEAAAqCwAADgAAAAAAAAAAAAAAAAAuAgAAZHJzL2Uyb0RvYy54bWxQSwECLQAUAAYACAAAACEA&#10;kPxJ0twAAAAJAQAADwAAAAAAAAAAAAAAAABuBgAAZHJzL2Rvd25yZXYueG1sUEsFBgAAAAAEAAQA&#10;8wAAAHc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apcQA&#10;AADbAAAADwAAAGRycy9kb3ducmV2LnhtbESPQWsCMRSE74L/ITzBm2YtbCmrUYpFkUKlVVt6fGye&#10;m9XNy5JE3f57Uyj0OMzMN8xs0dlGXMmH2rGCyTgDQVw6XXOl4LBfjZ5AhIissXFMCn4owGLe782w&#10;0O7GH3TdxUokCIcCFZgY20LKUBqyGMauJU7e0XmLMUlfSe3xluC2kQ9Z9igt1pwWDLa0NFSedxer&#10;QL+s+f31O/itPmL+Zg6r0+dXo9Rw0D1PQUTq4n/4r73RCvIcfr+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9GqX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zMM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3Mw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320D600" wp14:editId="5DBEA80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5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2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CCD9263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RHAk+GQQAACo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C0cQA&#10;AADbAAAADwAAAGRycy9kb3ducmV2LnhtbESP3WoCMRSE7wu+QzhC72pWQZGtUcSiiGCpPy29PGyO&#10;m7WbkyVJdX37piB4OczMN8xk1tpaXMiHyrGCfi8DQVw4XXGp4HhYvoxBhIissXZMCm4UYDbtPE0w&#10;1+7KO7rsYykShEOOCkyMTS5lKAxZDD3XECfv5LzFmKQvpfZ4TXBby0GWjaTFitOCwYYWhoqf/a9V&#10;oN9W/LH5Dv5dn3C4Ncfl+fOrVuq5285fQURq4yN8b6+1guEA/r+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gtH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QqM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0Kj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640C8D7" wp14:editId="2E65D81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4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9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E040AA0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IgHg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GKMiA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GfcQA&#10;AADbAAAADwAAAGRycy9kb3ducmV2LnhtbESPUUvDMBSF3wX/Q7iCby5VnG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hn3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41ED6AD" wp14:editId="7E1E5D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4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6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7C7F097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G0ZVgc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YSD8QA&#10;AADbAAAADwAAAGRycy9kb3ducmV2LnhtbESP3WoCMRSE7wu+QzhC72rWY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2Eg/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E0148BA" wp14:editId="424FFDE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3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A06BFB8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neIAQAACo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ocRp3i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xl8QA&#10;AADbAAAADwAAAGRycy9kb3ducmV2LnhtbESPUUvDMBSF3wX/Q7iCby5Vp0hdVoZSEcGhc4qPl+au&#10;qUtuShLb+u8XQfDxcM75DmdRTc6KgULsPCs4nxUgiBuvO24VbN/qsxsQMSFrtJ5JwQ9FqJbHRwss&#10;tR/5lYZNakWGcCxRgUmpL6WMjSGHceZ74uztfHCYsgyt1AHHDHdWXhTFtXTYcV4w2NOdoWa/+XYK&#10;9P0Dvzx9xrDWO7x6Ntv66/3DKnV6Mq1uQSSa0n/4r/2oFcw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BsZ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CB99C0" wp14:editId="4AD61B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0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C3C911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3+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6yut/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v4M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Ey/g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2EF2199" wp14:editId="7AE894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7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D69FC7D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XPHQQAACo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XV7lzx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E6cQA&#10;AADbAAAADwAAAGRycy9kb3ducmV2LnhtbESPUUvDMBSF3wX/Q7iCby5VmUpdVoZSEcGhc4qPl+au&#10;qUtuShLb+u8XQfDxcM75DmdRTc6KgULsPCs4nxUgiBuvO24VbN/qsxsQMSFrtJ5JwQ9FqJbHRwss&#10;tR/5lYZNakWGcCxRgUmpL6WMjSGHceZ74uztfHCYsgyt1AHHDHdWXhTFlXTYcV4w2NOdoWa/+XYK&#10;9P0Dvzx9xrDWO5w/m2399f5hlTo9mVa3IBJN6T/8137UCi6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8xO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A2E707" wp14:editId="4F85D9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4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9EF235C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z6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6&#10;rfz6FgQAACoLAAAOAAAAAAAAAAAAAAAAAC4CAABkcnMvZTJvRG9jLnhtbFBLAQItABQABgAIAAAA&#10;IQCQ/EnS3AAAAAkBAAAPAAAAAAAAAAAAAAAAAHAGAABkcnMvZG93bnJldi54bWxQSwUGAAAAAAQA&#10;BADzAAAAeQ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ansQA&#10;AADbAAAADwAAAGRycy9kb3ducmV2LnhtbESPUUvDMBSF3wX/Q7iCby5Vp0hdVoZSEcGhc4qPl+au&#10;qUtuShLb+u8XQfDxcM75DmdRTc6KgULsPCs4nxUgiBuvO24VbN/qsxsQMSFrtJ5JwQ9FqJbHRwss&#10;tR/5lYZNakWGcCxRgUmpL6WMjSGHceZ74uztfHCYsgyt1AHHDHdWXhTFtXTYcV4w2NOdoWa/+XYK&#10;9P0Dvzx9xrDWO7x6Ntv66/3DKnV6Mq1uQSSa0n/4r/2oFVzO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uWp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E960D2" wp14:editId="0034517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1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6437F6B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9v&#10;mBU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5BsQA&#10;AADbAAAADwAAAGRycy9kb3ducmV2LnhtbESPQWsCMRSE7wX/Q3iCN82qWGRrFGlRitCi1haPj81z&#10;s7p5WZJUt/++KQg9DjPzDTNbtLYWV/KhcqxgOMhAEBdOV1wqOHys+lMQISJrrB2Tgh8KsJh3HmaY&#10;a3fjHV33sRQJwiFHBSbGJpcyFIYshoFriJN3ct5iTNKXUnu8Jbit5SjLHqXFitOCwYaeDRWX/bdV&#10;oF/WvN0cg3/XJ5y8mcPq/PlVK9XrtssnEJHa+B++t1+1gvEQ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Z+Q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257799" wp14:editId="226A2C1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8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5A7E2E6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4BU1VRcEAAAqCwAADgAAAAAAAAAAAAAAAAAuAgAAZHJzL2Uyb0RvYy54bWxQSwECLQAUAAYACAAA&#10;ACEAkPxJ0twAAAAJAQAADwAAAAAAAAAAAAAAAABxBgAAZHJzL2Rvd25yZXYueG1sUEsFBgAAAAAE&#10;AAQA8wAAAHoHAAAAAA=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GRsEA&#10;AADbAAAADwAAAGRycy9kb3ducmV2LnhtbERPW2vCMBR+F/Yfwhn4pqmCQzpTGQ5FBhvzMvHx0Jw2&#10;3ZqTkmTa/fvlQfDx47svlr1txYV8aBwrmIwzEMSl0w3XCo6H9WgOIkRkja1jUvBHAZbFw2CBuXZX&#10;3tFlH2uRQjjkqMDE2OVShtKQxTB2HXHiKuctxgR9LbXHawq3rZxm2ZO02HBqMNjRylD5s/+1CvTr&#10;hj/fzsF/6Apn7+a4/v46tUoNH/uXZxCR+ngX39xbrWCaxqYv6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6xkb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2A0176" wp14:editId="0C86F1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5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D3C54A2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Qk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D2DDQk&#10;EwQAACoLAAAOAAAAAAAAAAAAAAAAAC4CAABkcnMvZTJvRG9jLnhtbFBLAQItABQABgAIAAAAIQCQ&#10;/EnS3AAAAAkBAAAPAAAAAAAAAAAAAAAAAG0GAABkcnMvZG93bnJldi54bWxQSwUGAAAAAAQABADz&#10;AAAAdg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p2MQA&#10;AADbAAAADwAAAGRycy9kb3ducmV2LnhtbESP3WoCMRSE7wu+QzhC72pWQZGtUcSiiGCpPy29PGyO&#10;m7WbkyVJdX37piB4OczMN8xk1tpaXMiHyrGCfi8DQVw4XXGp4HhYvoxBhIissXZMCm4UYDbtPE0w&#10;1+7KO7rsYykShEOOCkyMTS5lKAxZDD3XECfv5LzFmKQvpfZ4TXBby0GWjaTFitOCwYYWhoqf/a9V&#10;oN9W/LH5Dv5dn3C4Ncfl+fOrVuq5285fQURq4yN8b6+1gsEQ/r+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7ad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FBAD59" wp14:editId="6535F52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890D2F4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CYNQX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xrMQA&#10;AADbAAAADwAAAGRycy9kb3ducmV2LnhtbESPQWsCMRSE74L/ITyhN826oJTVKMVikUKlVVt6fGye&#10;m9XNy5Kkuv57Uyj0OMzMN8x82dlGXMiH2rGC8SgDQVw6XXOl4LBfDx9BhIissXFMCm4UYLno9+ZY&#10;aHflD7rsYiUShEOBCkyMbSFlKA1ZDCPXEifv6LzFmKSvpPZ4TXDbyDzLptJizWnBYEsrQ+V592MV&#10;6OcXfn/9Dn6rjzh5M4f16fOrUeph0D3NQETq4n/4r73RCvI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8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0B312F" wp14:editId="626ACB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41EED1A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9I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OvSB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qpYMIA&#10;AADbAAAADwAAAGRycy9kb3ducmV2LnhtbERPTWsCMRC9F/ofwhR606xCxa5GkRalCBW1Kh6HzbjZ&#10;djNZklS3/94IQm/zeJ8znra2FmfyoXKsoNfNQBAXTldcKth9zTtDECEia6wdk4I/CjCdPD6MMdfu&#10;whs6b2MpUgiHHBWYGJtcylAYshi6riFO3Ml5izFBX0rt8ZLCbS37WTaQFitODQYbejNU/Gx/rQL9&#10;vuD18hj8Sp/w5dPs5t/7Q63U81M7G4GI1MZ/8d39odP8V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qlg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122352" wp14:editId="70E1E01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FA34896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MDXe9B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9EsEA&#10;AADbAAAADwAAAGRycy9kb3ducmV2LnhtbERP22oCMRB9L/gPYQTfalZBKatRRLGUQqX1ho/DZtys&#10;biZLkur2702h0Lc5nOtM562txY18qBwrGPQzEMSF0xWXCva79fMLiBCRNdaOScEPBZjPOk9TzLW7&#10;8xfdtrEUKYRDjgpMjE0uZSgMWQx91xAn7uy8xZigL6X2eE/htpbDLBtLixWnBoMNLQ0V1+23VaBX&#10;r/z5fgp+o884+jD79eVwrJXqddvFBESkNv6L/9xvOs0fw+8v6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FPRL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5EFAB9" wp14:editId="6AC5446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23CB2C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oTHgQAACg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OJY+hMeBAAAKA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eisIA&#10;AADbAAAADwAAAGRycy9kb3ducmV2LnhtbERPTWsCMRC9F/ofwhR606wWpaxGkRalCBW1Kh6HzbjZ&#10;djNZklS3/94IQm/zeJ8znra2FmfyoXKsoNfNQBAXTldcKth9zTuvIEJE1lg7JgV/FGA6eXwYY67d&#10;hTd03sZSpBAOOSowMTa5lKEwZDF0XUOcuJPzFmOCvpTa4yWF21r2s2woLVacGgw29Gao+Nn+WgX6&#10;fcHr5TH4lT7h4NPs5t/7Q63U81M7G4GI1MZ/8d39odP8F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p6K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DD076B" wp14:editId="3672671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B5664D9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/iGwQAACY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cjn+IbBAAAJg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A/c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3r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AD9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86D96">
        <w:rPr>
          <w:noProof/>
          <w:szCs w:val="52"/>
          <w:lang w:eastAsia="it-I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EABC2B" wp14:editId="1141A86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1905" r="0" b="190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3E3A838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2JQvY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IvsMA&#10;AADaAAAADwAAAGRycy9kb3ducmV2LnhtbESPQWsCMRSE74X+h/AKvWlWoVpWo0iLUoSKWhWPj81z&#10;s+3mZUlS3f57Iwg9DjPzDTOetrYWZ/Khcqyg181AEBdOV1wq2H3NO68gQkTWWDsmBX8UYDp5fBhj&#10;rt2FN3TexlIkCIccFZgYm1zKUBiyGLquIU7eyXmLMUlfSu3xkuC2lv0sG0iLFacFgw29GSp+tr9W&#10;gX5f8Hp5DH6lT/jyaXbz7/2hVur5qZ2NQERq43/43v7QCoZ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MIvs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  <w10:wrap anchorx="margin" anchory="margin"/>
              </v:group>
            </w:pict>
          </mc:Fallback>
        </mc:AlternateContent>
      </w:r>
    </w:p>
    <w:p w14:paraId="34AF24B7" w14:textId="77777777" w:rsidR="00A5092F" w:rsidRPr="00A5092F" w:rsidRDefault="00A5092F" w:rsidP="00A5092F">
      <w:pPr>
        <w:pStyle w:val="Titolo"/>
        <w:jc w:val="center"/>
      </w:pPr>
    </w:p>
    <w:p w14:paraId="78420FF7" w14:textId="3709B30A" w:rsidR="00A5092F" w:rsidRPr="00E91332" w:rsidRDefault="00511086" w:rsidP="00A5092F">
      <w:pPr>
        <w:pStyle w:val="Paragrafoelenco"/>
        <w:numPr>
          <w:ilvl w:val="0"/>
          <w:numId w:val="5"/>
        </w:numPr>
        <w:spacing w:line="720" w:lineRule="auto"/>
        <w:rPr>
          <w:b/>
          <w:i/>
          <w:color w:val="7598D9" w:themeColor="accent2"/>
          <w:sz w:val="32"/>
          <w:szCs w:val="24"/>
          <w:u w:val="single"/>
        </w:rPr>
      </w:pPr>
      <w:r>
        <w:rPr>
          <w:b/>
          <w:i/>
          <w:color w:val="7598D9" w:themeColor="accent2"/>
          <w:sz w:val="32"/>
          <w:szCs w:val="24"/>
          <w:u w:val="single"/>
        </w:rPr>
        <w:t>Struttura base Progetto:</w:t>
      </w:r>
    </w:p>
    <w:p w14:paraId="451E8700" w14:textId="4DA6B8C8" w:rsidR="00F24260" w:rsidRPr="00E91332" w:rsidRDefault="00511086" w:rsidP="00F24260">
      <w:pPr>
        <w:pStyle w:val="Paragrafoelenco"/>
        <w:numPr>
          <w:ilvl w:val="0"/>
          <w:numId w:val="5"/>
        </w:numPr>
        <w:rPr>
          <w:b/>
          <w:color w:val="auto"/>
        </w:rPr>
      </w:pPr>
      <w:r>
        <w:rPr>
          <w:b/>
          <w:i/>
          <w:color w:val="7598D9" w:themeColor="accent2"/>
          <w:sz w:val="32"/>
          <w:szCs w:val="24"/>
          <w:u w:val="single"/>
        </w:rPr>
        <w:t>Server</w:t>
      </w:r>
    </w:p>
    <w:p w14:paraId="3D95AE58" w14:textId="77777777" w:rsidR="00414B1B" w:rsidRPr="00F24260" w:rsidRDefault="00414B1B" w:rsidP="00414B1B">
      <w:pPr>
        <w:pStyle w:val="Paragrafoelenco"/>
        <w:ind w:left="245"/>
        <w:rPr>
          <w:color w:val="auto"/>
        </w:rPr>
      </w:pPr>
    </w:p>
    <w:p w14:paraId="18E36CA0" w14:textId="35244ACC" w:rsidR="00154EF1" w:rsidRDefault="00154EF1" w:rsidP="00154EF1">
      <w:pPr>
        <w:pStyle w:val="Paragrafoelenco"/>
        <w:numPr>
          <w:ilvl w:val="3"/>
          <w:numId w:val="5"/>
        </w:numPr>
        <w:spacing w:line="720" w:lineRule="auto"/>
        <w:rPr>
          <w:color w:val="000000" w:themeColor="text1"/>
          <w:sz w:val="24"/>
        </w:rPr>
      </w:pPr>
      <w:r w:rsidRPr="00154EF1">
        <w:rPr>
          <w:color w:val="000000" w:themeColor="text1"/>
          <w:sz w:val="24"/>
        </w:rPr>
        <w:t>COM.GR</w:t>
      </w:r>
      <w:r>
        <w:rPr>
          <w:color w:val="000000" w:themeColor="text1"/>
          <w:sz w:val="24"/>
        </w:rPr>
        <w:t>OU</w:t>
      </w:r>
      <w:r w:rsidRPr="00154EF1">
        <w:rPr>
          <w:color w:val="000000" w:themeColor="text1"/>
          <w:sz w:val="24"/>
        </w:rPr>
        <w:t>P15.SERVER</w:t>
      </w:r>
    </w:p>
    <w:p w14:paraId="4F241160" w14:textId="3327FCCC" w:rsidR="00154EF1" w:rsidRPr="00154EF1" w:rsidRDefault="00154EF1" w:rsidP="0055068A">
      <w:pPr>
        <w:pStyle w:val="Paragrafoelenco"/>
        <w:numPr>
          <w:ilvl w:val="3"/>
          <w:numId w:val="5"/>
        </w:numPr>
        <w:spacing w:line="720" w:lineRule="auto"/>
        <w:rPr>
          <w:color w:val="auto"/>
          <w:sz w:val="18"/>
          <w:szCs w:val="18"/>
        </w:rPr>
      </w:pPr>
      <w:r w:rsidRPr="00154EF1">
        <w:rPr>
          <w:color w:val="000000" w:themeColor="text1"/>
          <w:sz w:val="18"/>
          <w:szCs w:val="18"/>
          <w:lang w:val="en-US"/>
        </w:rPr>
        <w:t>COM.GROUP15.GESTORI/COM.GROUP15.INTERFACE</w:t>
      </w:r>
      <w:r w:rsidRPr="00154EF1">
        <w:rPr>
          <w:color w:val="000000" w:themeColor="text1"/>
          <w:sz w:val="18"/>
          <w:szCs w:val="18"/>
        </w:rPr>
        <w:t>COM.GRUOP15.DATA</w:t>
      </w:r>
    </w:p>
    <w:p w14:paraId="2C390B33" w14:textId="7A5D0176" w:rsidR="00491D02" w:rsidRPr="00491D02" w:rsidRDefault="00154EF1" w:rsidP="00491D02">
      <w:pPr>
        <w:pStyle w:val="Paragrafoelenco"/>
        <w:numPr>
          <w:ilvl w:val="3"/>
          <w:numId w:val="5"/>
        </w:numPr>
        <w:spacing w:line="720" w:lineRule="auto"/>
        <w:rPr>
          <w:color w:val="000000" w:themeColor="text1"/>
          <w:sz w:val="24"/>
          <w:szCs w:val="24"/>
          <w:lang w:val="en-US"/>
        </w:rPr>
      </w:pPr>
      <w:r w:rsidRPr="00154EF1">
        <w:rPr>
          <w:color w:val="auto"/>
          <w:sz w:val="24"/>
          <w:szCs w:val="24"/>
        </w:rPr>
        <w:t>COM.GROUP15.TEST</w:t>
      </w:r>
    </w:p>
    <w:p w14:paraId="5D0DF870" w14:textId="53255171" w:rsidR="00491D02" w:rsidRPr="00491D02" w:rsidRDefault="00491D02" w:rsidP="00491D02">
      <w:pPr>
        <w:pStyle w:val="Paragrafoelenco"/>
        <w:numPr>
          <w:ilvl w:val="0"/>
          <w:numId w:val="5"/>
        </w:numPr>
        <w:rPr>
          <w:b/>
          <w:color w:val="auto"/>
        </w:rPr>
      </w:pPr>
      <w:r>
        <w:rPr>
          <w:b/>
          <w:i/>
          <w:color w:val="7598D9" w:themeColor="accent2"/>
          <w:sz w:val="32"/>
          <w:szCs w:val="24"/>
          <w:u w:val="single"/>
        </w:rPr>
        <w:t>Client</w:t>
      </w:r>
    </w:p>
    <w:p w14:paraId="0EEEA2BD" w14:textId="77777777" w:rsidR="00491D02" w:rsidRPr="00491D02" w:rsidRDefault="00491D02" w:rsidP="00491D02">
      <w:pPr>
        <w:pStyle w:val="Paragrafoelenco"/>
        <w:ind w:left="245"/>
        <w:rPr>
          <w:b/>
          <w:color w:val="auto"/>
        </w:rPr>
      </w:pPr>
    </w:p>
    <w:p w14:paraId="70DAE0F2" w14:textId="1F3A855E" w:rsidR="00154EF1" w:rsidRPr="00154EF1" w:rsidRDefault="00154EF1" w:rsidP="00154EF1">
      <w:pPr>
        <w:pStyle w:val="Paragrafoelenco"/>
        <w:numPr>
          <w:ilvl w:val="3"/>
          <w:numId w:val="5"/>
        </w:numPr>
        <w:spacing w:line="720" w:lineRule="auto"/>
        <w:rPr>
          <w:color w:val="000000" w:themeColor="text1"/>
          <w:sz w:val="24"/>
          <w:szCs w:val="24"/>
          <w:lang w:val="en-US"/>
        </w:rPr>
      </w:pPr>
      <w:r w:rsidRPr="00154EF1">
        <w:rPr>
          <w:color w:val="auto"/>
          <w:sz w:val="24"/>
          <w:szCs w:val="24"/>
        </w:rPr>
        <w:t>COM.GROUP15.</w:t>
      </w:r>
      <w:r>
        <w:rPr>
          <w:color w:val="auto"/>
          <w:sz w:val="24"/>
          <w:szCs w:val="24"/>
        </w:rPr>
        <w:t>CLIENT</w:t>
      </w:r>
    </w:p>
    <w:p w14:paraId="32749FCE" w14:textId="39D7A691" w:rsidR="00154EF1" w:rsidRPr="00491D02" w:rsidRDefault="00154EF1" w:rsidP="00154EF1">
      <w:pPr>
        <w:pStyle w:val="Paragrafoelenco"/>
        <w:numPr>
          <w:ilvl w:val="3"/>
          <w:numId w:val="5"/>
        </w:numPr>
        <w:spacing w:line="720" w:lineRule="auto"/>
        <w:rPr>
          <w:color w:val="000000" w:themeColor="text1"/>
          <w:sz w:val="24"/>
          <w:szCs w:val="24"/>
          <w:lang w:val="en-US"/>
        </w:rPr>
      </w:pPr>
      <w:r w:rsidRPr="00154EF1">
        <w:rPr>
          <w:color w:val="auto"/>
          <w:sz w:val="24"/>
          <w:szCs w:val="24"/>
        </w:rPr>
        <w:t>COM.GROUP15.</w:t>
      </w:r>
      <w:r>
        <w:rPr>
          <w:color w:val="auto"/>
          <w:sz w:val="24"/>
          <w:szCs w:val="24"/>
        </w:rPr>
        <w:t>GUI</w:t>
      </w:r>
    </w:p>
    <w:p w14:paraId="248B0059" w14:textId="231F8498" w:rsidR="00491D02" w:rsidRPr="00E91332" w:rsidRDefault="00491D02" w:rsidP="00491D02">
      <w:pPr>
        <w:pStyle w:val="Paragrafoelenco"/>
        <w:numPr>
          <w:ilvl w:val="0"/>
          <w:numId w:val="5"/>
        </w:numPr>
        <w:rPr>
          <w:b/>
          <w:color w:val="auto"/>
        </w:rPr>
      </w:pPr>
      <w:r>
        <w:rPr>
          <w:b/>
          <w:i/>
          <w:color w:val="7598D9" w:themeColor="accent2"/>
          <w:sz w:val="32"/>
          <w:szCs w:val="24"/>
          <w:u w:val="single"/>
        </w:rPr>
        <w:t>SQL</w:t>
      </w:r>
    </w:p>
    <w:p w14:paraId="59B2343D" w14:textId="77777777" w:rsidR="00491D02" w:rsidRPr="00154EF1" w:rsidRDefault="00491D02" w:rsidP="00491D02">
      <w:pPr>
        <w:pStyle w:val="Paragrafoelenco"/>
        <w:spacing w:line="720" w:lineRule="auto"/>
        <w:ind w:left="980"/>
        <w:rPr>
          <w:color w:val="000000" w:themeColor="text1"/>
          <w:sz w:val="24"/>
          <w:szCs w:val="24"/>
          <w:lang w:val="en-US"/>
        </w:rPr>
      </w:pPr>
    </w:p>
    <w:p w14:paraId="0933F0E1" w14:textId="77777777" w:rsidR="009B2E17" w:rsidRDefault="009B2E17" w:rsidP="005B157F">
      <w:pPr>
        <w:ind w:left="360"/>
        <w:jc w:val="both"/>
        <w:rPr>
          <w:color w:val="auto"/>
          <w:lang w:val="en-US"/>
        </w:rPr>
      </w:pPr>
    </w:p>
    <w:p w14:paraId="0B2E87B9" w14:textId="77777777" w:rsidR="00491D02" w:rsidRDefault="00491D02" w:rsidP="005B157F">
      <w:pPr>
        <w:ind w:left="360"/>
        <w:jc w:val="both"/>
        <w:rPr>
          <w:color w:val="auto"/>
          <w:lang w:val="en-US"/>
        </w:rPr>
      </w:pPr>
    </w:p>
    <w:p w14:paraId="13198925" w14:textId="77777777" w:rsidR="00491D02" w:rsidRDefault="00491D02" w:rsidP="005B157F">
      <w:pPr>
        <w:ind w:left="360"/>
        <w:jc w:val="both"/>
        <w:rPr>
          <w:color w:val="auto"/>
          <w:lang w:val="en-US"/>
        </w:rPr>
      </w:pPr>
    </w:p>
    <w:p w14:paraId="55AF081D" w14:textId="77777777" w:rsidR="00491D02" w:rsidRDefault="00491D02" w:rsidP="005B157F">
      <w:pPr>
        <w:ind w:left="360"/>
        <w:jc w:val="both"/>
        <w:rPr>
          <w:color w:val="auto"/>
          <w:lang w:val="en-US"/>
        </w:rPr>
      </w:pPr>
    </w:p>
    <w:p w14:paraId="36D718CD" w14:textId="77777777" w:rsidR="00491D02" w:rsidRDefault="00491D02" w:rsidP="005B157F">
      <w:pPr>
        <w:ind w:left="360"/>
        <w:jc w:val="both"/>
        <w:rPr>
          <w:color w:val="auto"/>
          <w:lang w:val="en-US"/>
        </w:rPr>
      </w:pPr>
    </w:p>
    <w:p w14:paraId="74DF4943" w14:textId="77777777" w:rsidR="00491D02" w:rsidRDefault="00491D02" w:rsidP="005B157F">
      <w:pPr>
        <w:ind w:left="360"/>
        <w:jc w:val="both"/>
        <w:rPr>
          <w:color w:val="auto"/>
          <w:lang w:val="en-US"/>
        </w:rPr>
      </w:pPr>
    </w:p>
    <w:p w14:paraId="350A728C" w14:textId="77777777" w:rsidR="00491D02" w:rsidRDefault="00491D02" w:rsidP="005B157F">
      <w:pPr>
        <w:ind w:left="360"/>
        <w:jc w:val="both"/>
        <w:rPr>
          <w:color w:val="auto"/>
          <w:lang w:val="en-US"/>
        </w:rPr>
      </w:pPr>
    </w:p>
    <w:p w14:paraId="625BCC52" w14:textId="77777777" w:rsidR="00491D02" w:rsidRPr="00154EF1" w:rsidRDefault="00491D02" w:rsidP="005B157F">
      <w:pPr>
        <w:ind w:left="360"/>
        <w:jc w:val="both"/>
        <w:rPr>
          <w:color w:val="auto"/>
          <w:lang w:val="en-US"/>
        </w:rPr>
      </w:pPr>
      <w:bookmarkStart w:id="0" w:name="_GoBack"/>
      <w:bookmarkEnd w:id="0"/>
    </w:p>
    <w:bookmarkStart w:id="1" w:name="traccia" w:displacedByCustomXml="next"/>
    <w:sdt>
      <w:sdtPr>
        <w:rPr>
          <w:sz w:val="52"/>
          <w:szCs w:val="56"/>
          <w:u w:val="single"/>
        </w:rPr>
        <w:id w:val="1018662522"/>
        <w:docPartObj>
          <w:docPartGallery w:val="Quick Parts"/>
          <w:docPartUnique/>
        </w:docPartObj>
      </w:sdtPr>
      <w:sdtEndPr>
        <w:rPr>
          <w:sz w:val="44"/>
          <w:szCs w:val="48"/>
        </w:rPr>
      </w:sdtEndPr>
      <w:sdtContent>
        <w:bookmarkEnd w:id="1" w:displacedByCustomXml="prev"/>
        <w:p w14:paraId="28AC9EAA" w14:textId="1D0FB285" w:rsidR="009B2E17" w:rsidRPr="00DD6E9C" w:rsidRDefault="005E10D4" w:rsidP="005E10D4">
          <w:pPr>
            <w:pStyle w:val="Titolo"/>
            <w:jc w:val="center"/>
            <w:rPr>
              <w:sz w:val="44"/>
              <w:u w:val="single"/>
            </w:rPr>
          </w:pPr>
          <w:r>
            <w:rPr>
              <w:sz w:val="52"/>
              <w:szCs w:val="56"/>
              <w:u w:val="single"/>
            </w:rPr>
            <w:t>Struttura base Progetto</w:t>
          </w:r>
        </w:p>
      </w:sdtContent>
    </w:sdt>
    <w:p w14:paraId="014F98B5" w14:textId="06601D20" w:rsidR="009B2E17" w:rsidRDefault="005E10D4" w:rsidP="005E10D4">
      <w:pPr>
        <w:pStyle w:val="Titolo"/>
        <w:spacing w:line="360" w:lineRule="auto"/>
        <w:jc w:val="center"/>
        <w:rPr>
          <w:color w:val="244583" w:themeColor="accent2" w:themeShade="80"/>
          <w:sz w:val="40"/>
          <w:szCs w:val="40"/>
        </w:rPr>
      </w:pPr>
      <w:r>
        <w:rPr>
          <w:color w:val="244583" w:themeColor="accent2" w:themeShade="80"/>
          <w:sz w:val="40"/>
          <w:szCs w:val="40"/>
        </w:rPr>
        <w:t>divisione in 3 progetti</w:t>
      </w:r>
    </w:p>
    <w:p w14:paraId="4E3C02E6" w14:textId="0AD4D20B" w:rsidR="0025745E" w:rsidRDefault="005E10D4" w:rsidP="005E10D4">
      <w:pPr>
        <w:pStyle w:val="NormaleWeb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C3C73BA" wp14:editId="69EB8186">
            <wp:extent cx="2838846" cy="5249008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942" w14:textId="77777777" w:rsidR="004851E7" w:rsidRDefault="005E10D4" w:rsidP="005E10D4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 l’implementazione del programma abbiamo dovuto suddividere in 3 </w:t>
      </w:r>
      <w:proofErr w:type="spellStart"/>
      <w:r>
        <w:rPr>
          <w:rFonts w:asciiTheme="minorHAnsi" w:hAnsiTheme="minorHAnsi"/>
        </w:rPr>
        <w:t>sottoprogetti</w:t>
      </w:r>
      <w:proofErr w:type="spellEnd"/>
      <w:r>
        <w:rPr>
          <w:rFonts w:asciiTheme="minorHAnsi" w:hAnsiTheme="minorHAnsi"/>
        </w:rPr>
        <w:t xml:space="preserve"> il nostro lavoro</w:t>
      </w:r>
      <w:r w:rsidR="004851E7">
        <w:rPr>
          <w:rFonts w:asciiTheme="minorHAnsi" w:hAnsiTheme="minorHAnsi"/>
        </w:rPr>
        <w:t>, come si può vedere in figura</w:t>
      </w:r>
      <w:r>
        <w:rPr>
          <w:rFonts w:asciiTheme="minorHAnsi" w:hAnsiTheme="minorHAnsi"/>
        </w:rPr>
        <w:t>.</w:t>
      </w:r>
    </w:p>
    <w:p w14:paraId="071F8F25" w14:textId="0133B2EF" w:rsidR="004851E7" w:rsidRDefault="005E10D4" w:rsidP="005E10D4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Il primo progetto è il server, svolge la funzione al database</w:t>
      </w:r>
      <w:r w:rsidR="004851E7">
        <w:rPr>
          <w:rFonts w:asciiTheme="minorHAnsi" w:hAnsiTheme="minorHAnsi"/>
        </w:rPr>
        <w:t xml:space="preserve"> e relativi metodi. E’ suddiviso in 5 </w:t>
      </w:r>
      <w:proofErr w:type="spellStart"/>
      <w:r w:rsidR="004851E7">
        <w:rPr>
          <w:rFonts w:asciiTheme="minorHAnsi" w:hAnsiTheme="minorHAnsi"/>
        </w:rPr>
        <w:t>packages</w:t>
      </w:r>
      <w:proofErr w:type="spellEnd"/>
      <w:r w:rsidR="004851E7">
        <w:rPr>
          <w:rFonts w:asciiTheme="minorHAnsi" w:hAnsiTheme="minorHAnsi"/>
        </w:rPr>
        <w:t xml:space="preserve">: server, data, gestori, </w:t>
      </w:r>
      <w:proofErr w:type="spellStart"/>
      <w:r w:rsidR="004851E7">
        <w:rPr>
          <w:rFonts w:asciiTheme="minorHAnsi" w:hAnsiTheme="minorHAnsi"/>
        </w:rPr>
        <w:t>interfaces</w:t>
      </w:r>
      <w:proofErr w:type="spellEnd"/>
      <w:r w:rsidR="004851E7">
        <w:rPr>
          <w:rFonts w:asciiTheme="minorHAnsi" w:hAnsiTheme="minorHAnsi"/>
        </w:rPr>
        <w:t xml:space="preserve"> e test.</w:t>
      </w:r>
    </w:p>
    <w:p w14:paraId="36C262FF" w14:textId="7DD71126" w:rsidR="004851E7" w:rsidRDefault="004851E7" w:rsidP="005E10D4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Il secondo è il client, dove risiede l’interfaccia grafica </w:t>
      </w:r>
      <w:proofErr w:type="gramStart"/>
      <w:r>
        <w:rPr>
          <w:rFonts w:asciiTheme="minorHAnsi" w:hAnsiTheme="minorHAnsi"/>
        </w:rPr>
        <w:t>( .</w:t>
      </w:r>
      <w:proofErr w:type="spellStart"/>
      <w:r>
        <w:rPr>
          <w:rFonts w:asciiTheme="minorHAnsi" w:hAnsiTheme="minorHAnsi"/>
        </w:rPr>
        <w:t>gui</w:t>
      </w:r>
      <w:proofErr w:type="spellEnd"/>
      <w:proofErr w:type="gramEnd"/>
      <w:r>
        <w:rPr>
          <w:rFonts w:asciiTheme="minorHAnsi" w:hAnsiTheme="minorHAnsi"/>
        </w:rPr>
        <w:t>) e i metodi con cui la persona fisica interagisce con il nostro software.</w:t>
      </w:r>
    </w:p>
    <w:p w14:paraId="1AF32B76" w14:textId="4AE771F4" w:rsidR="004851E7" w:rsidRDefault="004851E7" w:rsidP="005E10D4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Mentre lo </w:t>
      </w:r>
      <w:proofErr w:type="spellStart"/>
      <w:r>
        <w:rPr>
          <w:rFonts w:asciiTheme="minorHAnsi" w:hAnsiTheme="minorHAnsi"/>
        </w:rPr>
        <w:t>Shared</w:t>
      </w:r>
      <w:proofErr w:type="spellEnd"/>
      <w:r>
        <w:rPr>
          <w:rFonts w:asciiTheme="minorHAnsi" w:hAnsiTheme="minorHAnsi"/>
        </w:rPr>
        <w:t xml:space="preserve">, ci permette di fare comunicare tra loro Client e Server, mettendo a disposizione classi, </w:t>
      </w:r>
      <w:proofErr w:type="spellStart"/>
      <w:r>
        <w:rPr>
          <w:rFonts w:asciiTheme="minorHAnsi" w:hAnsiTheme="minorHAnsi"/>
        </w:rPr>
        <w:t>enum</w:t>
      </w:r>
      <w:proofErr w:type="spellEnd"/>
      <w:r>
        <w:rPr>
          <w:rFonts w:asciiTheme="minorHAnsi" w:hAnsiTheme="minorHAnsi"/>
        </w:rPr>
        <w:t xml:space="preserve"> e interfacce comuni.</w:t>
      </w:r>
    </w:p>
    <w:p w14:paraId="2AA30444" w14:textId="77777777" w:rsidR="004851E7" w:rsidRDefault="004851E7" w:rsidP="005E10D4">
      <w:pPr>
        <w:pStyle w:val="NormaleWeb"/>
        <w:rPr>
          <w:rFonts w:asciiTheme="minorHAnsi" w:hAnsiTheme="minorHAnsi"/>
        </w:rPr>
      </w:pPr>
    </w:p>
    <w:sdt>
      <w:sdtPr>
        <w:rPr>
          <w:sz w:val="52"/>
          <w:szCs w:val="56"/>
          <w:u w:val="single"/>
        </w:rPr>
        <w:id w:val="32546735"/>
        <w:docPartObj>
          <w:docPartGallery w:val="Quick Parts"/>
          <w:docPartUnique/>
        </w:docPartObj>
      </w:sdtPr>
      <w:sdtEndPr>
        <w:rPr>
          <w:sz w:val="44"/>
          <w:szCs w:val="48"/>
        </w:rPr>
      </w:sdtEndPr>
      <w:sdtContent>
        <w:p w14:paraId="2C0B81E5" w14:textId="49FEFA90" w:rsidR="004851E7" w:rsidRPr="004851E7" w:rsidRDefault="004851E7" w:rsidP="004851E7">
          <w:pPr>
            <w:pStyle w:val="Titolo"/>
            <w:jc w:val="center"/>
            <w:rPr>
              <w:sz w:val="44"/>
              <w:u w:val="single"/>
            </w:rPr>
          </w:pPr>
          <w:r>
            <w:rPr>
              <w:sz w:val="52"/>
              <w:szCs w:val="56"/>
              <w:u w:val="single"/>
            </w:rPr>
            <w:t>Server</w:t>
          </w:r>
        </w:p>
      </w:sdtContent>
    </w:sdt>
    <w:p w14:paraId="78FC42E3" w14:textId="7783E76D" w:rsidR="004851E7" w:rsidRDefault="004851E7" w:rsidP="004851E7">
      <w:pPr>
        <w:pStyle w:val="Titolo"/>
        <w:spacing w:line="360" w:lineRule="auto"/>
        <w:jc w:val="center"/>
        <w:rPr>
          <w:color w:val="244583" w:themeColor="accent2" w:themeShade="80"/>
          <w:sz w:val="40"/>
          <w:szCs w:val="40"/>
        </w:rPr>
      </w:pPr>
      <w:r>
        <w:rPr>
          <w:color w:val="244583" w:themeColor="accent2" w:themeShade="80"/>
          <w:sz w:val="40"/>
          <w:szCs w:val="40"/>
        </w:rPr>
        <w:t>com.gruop15.server</w:t>
      </w:r>
    </w:p>
    <w:p w14:paraId="7C0C511D" w14:textId="5D7B5764" w:rsidR="005E10D4" w:rsidRDefault="004851E7" w:rsidP="004851E7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questo </w:t>
      </w:r>
      <w:proofErr w:type="spellStart"/>
      <w:r>
        <w:rPr>
          <w:rFonts w:asciiTheme="minorHAnsi" w:hAnsiTheme="minorHAnsi"/>
        </w:rPr>
        <w:t>packages</w:t>
      </w:r>
      <w:proofErr w:type="spellEnd"/>
      <w:r>
        <w:rPr>
          <w:rFonts w:asciiTheme="minorHAnsi" w:hAnsiTheme="minorHAnsi"/>
        </w:rPr>
        <w:t xml:space="preserve"> troviamo la classe Server.java nel quale risiede il </w:t>
      </w:r>
      <w:proofErr w:type="spellStart"/>
      <w:r>
        <w:rPr>
          <w:rFonts w:asciiTheme="minorHAnsi" w:hAnsiTheme="minorHAnsi"/>
        </w:rPr>
        <w:t>main</w:t>
      </w:r>
      <w:proofErr w:type="spellEnd"/>
      <w:r>
        <w:rPr>
          <w:rFonts w:asciiTheme="minorHAnsi" w:hAnsiTheme="minorHAnsi"/>
        </w:rPr>
        <w:t xml:space="preserve"> di questo progetto. Come prima operazione</w:t>
      </w:r>
      <w:r w:rsidR="00BE00E0">
        <w:rPr>
          <w:rFonts w:asciiTheme="minorHAnsi" w:hAnsiTheme="minorHAnsi"/>
        </w:rPr>
        <w:t xml:space="preserve"> viene inizializzato il server e i relativi gestori, </w:t>
      </w:r>
      <w:proofErr w:type="spellStart"/>
      <w:r w:rsidR="00BE00E0">
        <w:rPr>
          <w:rFonts w:asciiTheme="minorHAnsi" w:hAnsiTheme="minorHAnsi"/>
        </w:rPr>
        <w:t>dopodichè</w:t>
      </w:r>
      <w:proofErr w:type="spellEnd"/>
      <w:r w:rsidR="00BE00E0">
        <w:rPr>
          <w:rFonts w:asciiTheme="minorHAnsi" w:hAnsiTheme="minorHAnsi"/>
        </w:rPr>
        <w:t xml:space="preserve">, sempre all’interno di un </w:t>
      </w:r>
      <w:proofErr w:type="spellStart"/>
      <w:r w:rsidR="00BE00E0">
        <w:rPr>
          <w:rFonts w:asciiTheme="minorHAnsi" w:hAnsiTheme="minorHAnsi"/>
        </w:rPr>
        <w:t>try</w:t>
      </w:r>
      <w:proofErr w:type="spellEnd"/>
      <w:r w:rsidR="00BE00E0">
        <w:rPr>
          <w:rFonts w:asciiTheme="minorHAnsi" w:hAnsiTheme="minorHAnsi"/>
        </w:rPr>
        <w:t>/catch</w:t>
      </w:r>
      <w:r>
        <w:rPr>
          <w:rFonts w:asciiTheme="minorHAnsi" w:hAnsiTheme="minorHAnsi"/>
        </w:rPr>
        <w:t xml:space="preserve"> tenta la connessione</w:t>
      </w:r>
      <w:r w:rsidR="00BE00E0">
        <w:rPr>
          <w:rFonts w:asciiTheme="minorHAnsi" w:hAnsiTheme="minorHAnsi"/>
        </w:rPr>
        <w:t xml:space="preserve"> al database. Il server implementa l’interfaccia: Server Interface, di cui è un </w:t>
      </w:r>
      <w:proofErr w:type="spellStart"/>
      <w:r w:rsidR="00BE00E0">
        <w:rPr>
          <w:rFonts w:asciiTheme="minorHAnsi" w:hAnsiTheme="minorHAnsi"/>
        </w:rPr>
        <w:t>fa</w:t>
      </w:r>
      <w:r w:rsidR="00BE00E0">
        <w:rPr>
          <w:b/>
          <w:bCs/>
        </w:rPr>
        <w:t>ç</w:t>
      </w:r>
      <w:r w:rsidR="00BE00E0">
        <w:rPr>
          <w:rFonts w:asciiTheme="minorHAnsi" w:hAnsiTheme="minorHAnsi"/>
        </w:rPr>
        <w:t>ade</w:t>
      </w:r>
      <w:proofErr w:type="spellEnd"/>
      <w:r w:rsidR="00BE00E0">
        <w:rPr>
          <w:rFonts w:asciiTheme="minorHAnsi" w:hAnsiTheme="minorHAnsi"/>
        </w:rPr>
        <w:t xml:space="preserve">, ovvero un pattern </w:t>
      </w:r>
      <w:r w:rsidR="00BE00E0" w:rsidRPr="00BE00E0">
        <w:rPr>
          <w:rFonts w:asciiTheme="minorHAnsi" w:hAnsiTheme="minorHAnsi"/>
        </w:rPr>
        <w:t>che permette, attraverso un'interfaccia più semplice, l'accesso a sottosistemi che espongono interfacce complesse e molto diverse tra loro, nonch</w:t>
      </w:r>
      <w:r w:rsidR="00BE00E0">
        <w:rPr>
          <w:rFonts w:asciiTheme="minorHAnsi" w:hAnsiTheme="minorHAnsi"/>
        </w:rPr>
        <w:t>é a blocchi di codice complessi, rappresentate in questo caso dalle interfacce dei relativi gestori (qui sotto uno stralcio).</w:t>
      </w:r>
    </w:p>
    <w:p w14:paraId="23B6DF36" w14:textId="77C42BB2" w:rsidR="00BE00E0" w:rsidRDefault="00BE00E0" w:rsidP="004851E7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BCD4439" wp14:editId="724D9C24">
            <wp:extent cx="5220335" cy="1987550"/>
            <wp:effectExtent l="0" t="0" r="0" b="0"/>
            <wp:docPr id="84" name="Im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19F" w14:textId="77777777" w:rsidR="006459F6" w:rsidRDefault="006459F6" w:rsidP="00BE00E0">
      <w:pPr>
        <w:pStyle w:val="Titolo"/>
        <w:spacing w:line="360" w:lineRule="auto"/>
        <w:jc w:val="center"/>
        <w:rPr>
          <w:color w:val="244583" w:themeColor="accent2" w:themeShade="80"/>
          <w:sz w:val="32"/>
          <w:szCs w:val="32"/>
        </w:rPr>
      </w:pPr>
    </w:p>
    <w:p w14:paraId="2B6F5D57" w14:textId="17F88AF8" w:rsidR="00BE00E0" w:rsidRPr="006459F6" w:rsidRDefault="00BE00E0" w:rsidP="00BE00E0">
      <w:pPr>
        <w:pStyle w:val="Titolo"/>
        <w:spacing w:line="360" w:lineRule="auto"/>
        <w:jc w:val="center"/>
        <w:rPr>
          <w:color w:val="244583" w:themeColor="accent2" w:themeShade="80"/>
          <w:sz w:val="32"/>
          <w:szCs w:val="32"/>
        </w:rPr>
      </w:pPr>
      <w:r w:rsidRPr="006459F6">
        <w:rPr>
          <w:color w:val="244583" w:themeColor="accent2" w:themeShade="80"/>
          <w:sz w:val="32"/>
          <w:szCs w:val="32"/>
        </w:rPr>
        <w:t>com.gruop15.</w:t>
      </w:r>
      <w:r w:rsidR="006459F6" w:rsidRPr="006459F6">
        <w:rPr>
          <w:color w:val="244583" w:themeColor="accent2" w:themeShade="80"/>
          <w:sz w:val="32"/>
          <w:szCs w:val="32"/>
        </w:rPr>
        <w:t>gestori</w:t>
      </w:r>
      <w:r w:rsidRPr="006459F6">
        <w:rPr>
          <w:color w:val="244583" w:themeColor="accent2" w:themeShade="80"/>
          <w:sz w:val="32"/>
          <w:szCs w:val="32"/>
        </w:rPr>
        <w:t>/com.group15.interface</w:t>
      </w:r>
    </w:p>
    <w:p w14:paraId="35EF0642" w14:textId="37128A80" w:rsidR="0025745E" w:rsidRDefault="006459F6" w:rsidP="0025745E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questi due </w:t>
      </w:r>
      <w:proofErr w:type="spellStart"/>
      <w:r>
        <w:rPr>
          <w:rFonts w:asciiTheme="minorHAnsi" w:hAnsiTheme="minorHAnsi"/>
        </w:rPr>
        <w:t>packages</w:t>
      </w:r>
      <w:proofErr w:type="spellEnd"/>
      <w:r>
        <w:rPr>
          <w:rFonts w:asciiTheme="minorHAnsi" w:hAnsiTheme="minorHAnsi"/>
        </w:rPr>
        <w:t xml:space="preserve"> vi sono le classi gestori e le relative interfacce.</w:t>
      </w:r>
    </w:p>
    <w:p w14:paraId="11F5202F" w14:textId="14C9C366" w:rsidR="006459F6" w:rsidRDefault="006459F6" w:rsidP="0025745E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>I gestori raccolgono i metodi delle rispettive categorie account, cliente e progetto, che andranno a chiamare le funzione di interazione diretta con il database.</w:t>
      </w:r>
    </w:p>
    <w:p w14:paraId="339608DC" w14:textId="77777777" w:rsidR="0025745E" w:rsidRDefault="0025745E" w:rsidP="0025745E">
      <w:pPr>
        <w:pStyle w:val="Titolo"/>
        <w:rPr>
          <w:sz w:val="52"/>
          <w:szCs w:val="56"/>
          <w:u w:val="single"/>
        </w:rPr>
      </w:pPr>
      <w:bookmarkStart w:id="2" w:name="datadictionary"/>
    </w:p>
    <w:p w14:paraId="233F4DB6" w14:textId="091686CC" w:rsidR="005E10D4" w:rsidRDefault="006459F6" w:rsidP="0025745E">
      <w:pPr>
        <w:pStyle w:val="Titolo"/>
        <w:rPr>
          <w:sz w:val="52"/>
          <w:szCs w:val="56"/>
          <w:u w:val="single"/>
        </w:rPr>
      </w:pPr>
      <w:r>
        <w:rPr>
          <w:rFonts w:ascii="Century Schoolbook" w:hAnsi="Century Schoolbook"/>
          <w:noProof/>
          <w:sz w:val="52"/>
          <w:szCs w:val="56"/>
          <w:u w:val="single"/>
          <w:lang w:eastAsia="it-IT"/>
        </w:rPr>
        <w:lastRenderedPageBreak/>
        <w:drawing>
          <wp:anchor distT="0" distB="0" distL="114300" distR="114300" simplePos="0" relativeHeight="251689984" behindDoc="0" locked="0" layoutInCell="1" allowOverlap="1" wp14:anchorId="69B2DAE3" wp14:editId="7ECCDCD7">
            <wp:simplePos x="0" y="0"/>
            <wp:positionH relativeFrom="margin">
              <wp:align>right</wp:align>
            </wp:positionH>
            <wp:positionV relativeFrom="margin">
              <wp:posOffset>181306</wp:posOffset>
            </wp:positionV>
            <wp:extent cx="5220335" cy="2915285"/>
            <wp:effectExtent l="0" t="0" r="0" b="0"/>
            <wp:wrapSquare wrapText="bothSides"/>
            <wp:docPr id="89" name="Immagin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CECB2" w14:textId="5A9D78C6" w:rsidR="005E10D4" w:rsidRDefault="006459F6" w:rsidP="0025745E">
      <w:pPr>
        <w:pStyle w:val="Titolo"/>
        <w:rPr>
          <w:sz w:val="52"/>
          <w:szCs w:val="56"/>
          <w:u w:val="single"/>
        </w:rPr>
      </w:pPr>
      <w:r>
        <w:rPr>
          <w:noProof/>
          <w:sz w:val="52"/>
          <w:szCs w:val="56"/>
          <w:u w:val="single"/>
          <w:lang w:eastAsia="it-IT"/>
        </w:rPr>
        <w:drawing>
          <wp:anchor distT="0" distB="0" distL="114300" distR="114300" simplePos="0" relativeHeight="251691008" behindDoc="0" locked="0" layoutInCell="1" allowOverlap="1" wp14:anchorId="1CBE1002" wp14:editId="0859C510">
            <wp:simplePos x="0" y="0"/>
            <wp:positionH relativeFrom="margin">
              <wp:align>left</wp:align>
            </wp:positionH>
            <wp:positionV relativeFrom="margin">
              <wp:posOffset>3829326</wp:posOffset>
            </wp:positionV>
            <wp:extent cx="4734586" cy="1667108"/>
            <wp:effectExtent l="0" t="0" r="0" b="9525"/>
            <wp:wrapSquare wrapText="bothSides"/>
            <wp:docPr id="86" name="Immagin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14F51" w14:textId="239307C3" w:rsidR="005E10D4" w:rsidRDefault="005E10D4" w:rsidP="0025745E">
      <w:pPr>
        <w:pStyle w:val="Titolo"/>
        <w:rPr>
          <w:sz w:val="52"/>
          <w:szCs w:val="56"/>
          <w:u w:val="single"/>
        </w:rPr>
      </w:pPr>
    </w:p>
    <w:p w14:paraId="122CAA6C" w14:textId="1A13CE23" w:rsidR="005E10D4" w:rsidRDefault="005E10D4" w:rsidP="0025745E">
      <w:pPr>
        <w:pStyle w:val="Titolo"/>
        <w:rPr>
          <w:sz w:val="52"/>
          <w:szCs w:val="56"/>
          <w:u w:val="single"/>
        </w:rPr>
      </w:pPr>
    </w:p>
    <w:p w14:paraId="5692BC76" w14:textId="7B6C4BED" w:rsidR="005E10D4" w:rsidRDefault="005E10D4" w:rsidP="0025745E">
      <w:pPr>
        <w:pStyle w:val="Titolo"/>
        <w:rPr>
          <w:sz w:val="52"/>
          <w:szCs w:val="56"/>
          <w:u w:val="single"/>
        </w:rPr>
      </w:pPr>
    </w:p>
    <w:bookmarkEnd w:id="2" w:displacedByCustomXml="next"/>
    <w:sdt>
      <w:sdtPr>
        <w:rPr>
          <w:sz w:val="52"/>
          <w:szCs w:val="56"/>
          <w:u w:val="single"/>
        </w:rPr>
        <w:id w:val="1628512468"/>
        <w:docPartObj>
          <w:docPartGallery w:val="Quick Parts"/>
          <w:docPartUnique/>
        </w:docPartObj>
      </w:sdtPr>
      <w:sdtEndPr>
        <w:rPr>
          <w:sz w:val="44"/>
          <w:szCs w:val="48"/>
        </w:rPr>
      </w:sdtEndPr>
      <w:sdtContent>
        <w:p w14:paraId="168A9960" w14:textId="442302C5" w:rsidR="006459F6" w:rsidRDefault="006459F6" w:rsidP="003F3CE0">
          <w:pPr>
            <w:pStyle w:val="Titolo"/>
            <w:jc w:val="center"/>
            <w:rPr>
              <w:color w:val="244583" w:themeColor="accent2" w:themeShade="80"/>
              <w:sz w:val="40"/>
              <w:szCs w:val="40"/>
            </w:rPr>
          </w:pPr>
          <w:r>
            <w:rPr>
              <w:color w:val="244583" w:themeColor="accent2" w:themeShade="80"/>
              <w:sz w:val="40"/>
              <w:szCs w:val="40"/>
            </w:rPr>
            <w:t>com.gruop15.data</w:t>
          </w:r>
        </w:p>
        <w:p w14:paraId="395AA71B" w14:textId="77777777" w:rsidR="0058729D" w:rsidRDefault="006459F6" w:rsidP="006459F6">
          <w:pPr>
            <w:pStyle w:val="NormaleWeb"/>
            <w:rPr>
              <w:rFonts w:asciiTheme="minorHAnsi" w:hAnsiTheme="minorHAnsi"/>
              <w:noProof/>
            </w:rPr>
          </w:pPr>
          <w:r>
            <w:rPr>
              <w:rFonts w:asciiTheme="minorHAnsi" w:hAnsiTheme="minorHAnsi"/>
            </w:rPr>
            <w:t>In questo package abbiamo la classe DatabaseManager.java. Come prima cosa viene istanziato un singleton, c</w:t>
          </w:r>
          <w:r w:rsidRPr="006459F6">
            <w:rPr>
              <w:rFonts w:asciiTheme="minorHAnsi" w:hAnsiTheme="minorHAnsi"/>
            </w:rPr>
            <w:t>he ha lo scopo di garantire che</w:t>
          </w:r>
          <w:r w:rsidR="0058729D">
            <w:rPr>
              <w:rFonts w:asciiTheme="minorHAnsi" w:hAnsiTheme="minorHAnsi"/>
            </w:rPr>
            <w:t xml:space="preserve"> dell</w:t>
          </w:r>
          <w:r>
            <w:rPr>
              <w:rFonts w:asciiTheme="minorHAnsi" w:hAnsiTheme="minorHAnsi"/>
            </w:rPr>
            <w:t xml:space="preserve">a </w:t>
          </w:r>
          <w:r w:rsidRPr="006459F6">
            <w:rPr>
              <w:rFonts w:asciiTheme="minorHAnsi" w:hAnsiTheme="minorHAnsi"/>
            </w:rPr>
            <w:t>determinata classe venga creata una e una sola istanza, e di fornire un punto di accesso globale</w:t>
          </w:r>
          <w:r w:rsidR="0058729D">
            <w:rPr>
              <w:rFonts w:asciiTheme="minorHAnsi" w:hAnsiTheme="minorHAnsi"/>
            </w:rPr>
            <w:t xml:space="preserve">. Inoltre i metodi di quella classe comunicano direttamente con il database, creando statement e eseguendo </w:t>
          </w:r>
          <w:proofErr w:type="spellStart"/>
          <w:r w:rsidR="0058729D">
            <w:rPr>
              <w:rFonts w:asciiTheme="minorHAnsi" w:hAnsiTheme="minorHAnsi"/>
            </w:rPr>
            <w:t>queryes</w:t>
          </w:r>
          <w:proofErr w:type="spellEnd"/>
          <w:r w:rsidR="0058729D">
            <w:rPr>
              <w:rFonts w:asciiTheme="minorHAnsi" w:hAnsiTheme="minorHAnsi"/>
            </w:rPr>
            <w:t>.</w:t>
          </w:r>
          <w:r w:rsidR="0058729D" w:rsidRPr="0058729D">
            <w:rPr>
              <w:rFonts w:asciiTheme="minorHAnsi" w:hAnsiTheme="minorHAnsi"/>
              <w:noProof/>
            </w:rPr>
            <w:t xml:space="preserve"> </w:t>
          </w:r>
        </w:p>
        <w:p w14:paraId="3A42A302" w14:textId="65C989AD" w:rsidR="006459F6" w:rsidRDefault="0058729D" w:rsidP="006459F6">
          <w:pPr>
            <w:pStyle w:val="NormaleWeb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lastRenderedPageBreak/>
            <w:drawing>
              <wp:inline distT="0" distB="0" distL="0" distR="0" wp14:anchorId="7CEF6F35" wp14:editId="520C3503">
                <wp:extent cx="5220335" cy="2697480"/>
                <wp:effectExtent l="0" t="0" r="0" b="7620"/>
                <wp:docPr id="90" name="Immagin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6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335" cy="2697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151A1" w14:textId="77777777" w:rsidR="0058729D" w:rsidRDefault="0058729D" w:rsidP="006459F6">
          <w:pPr>
            <w:pStyle w:val="NormaleWeb"/>
            <w:rPr>
              <w:rFonts w:asciiTheme="minorHAnsi" w:hAnsiTheme="minorHAnsi"/>
            </w:rPr>
          </w:pPr>
        </w:p>
        <w:p w14:paraId="75111B17" w14:textId="2B273561" w:rsidR="0058729D" w:rsidRDefault="0058729D" w:rsidP="006459F6">
          <w:pPr>
            <w:pStyle w:val="NormaleWeb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 wp14:anchorId="1A379BFD" wp14:editId="0B6A732E">
                <wp:extent cx="5220335" cy="1615440"/>
                <wp:effectExtent l="0" t="0" r="0" b="3810"/>
                <wp:docPr id="93" name="Immagin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7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335" cy="161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FF279C" w14:textId="25B05DCB" w:rsidR="0058729D" w:rsidRPr="0058729D" w:rsidRDefault="00154EF1" w:rsidP="0058729D">
          <w:pPr>
            <w:pStyle w:val="Titolo"/>
            <w:jc w:val="center"/>
            <w:rPr>
              <w:color w:val="244583" w:themeColor="accent2" w:themeShade="80"/>
              <w:sz w:val="40"/>
              <w:szCs w:val="40"/>
            </w:rPr>
          </w:pPr>
          <w:r>
            <w:rPr>
              <w:color w:val="244583" w:themeColor="accent2" w:themeShade="80"/>
              <w:sz w:val="40"/>
              <w:szCs w:val="40"/>
            </w:rPr>
            <w:t>com.grou</w:t>
          </w:r>
          <w:r w:rsidR="0058729D">
            <w:rPr>
              <w:color w:val="244583" w:themeColor="accent2" w:themeShade="80"/>
              <w:sz w:val="40"/>
              <w:szCs w:val="40"/>
            </w:rPr>
            <w:t>p15.test</w:t>
          </w:r>
        </w:p>
      </w:sdtContent>
    </w:sdt>
    <w:p w14:paraId="53DAD09F" w14:textId="4D7A4D12" w:rsidR="0058729D" w:rsidRDefault="0058729D" w:rsidP="0058729D">
      <w:pPr>
        <w:pStyle w:val="Nessunaspaziatura"/>
        <w:rPr>
          <w:color w:val="auto"/>
          <w:sz w:val="24"/>
          <w:szCs w:val="24"/>
        </w:rPr>
      </w:pPr>
      <w:r w:rsidRPr="0058729D">
        <w:rPr>
          <w:color w:val="auto"/>
          <w:sz w:val="24"/>
          <w:szCs w:val="24"/>
        </w:rPr>
        <w:t xml:space="preserve">In questo package </w:t>
      </w:r>
      <w:r>
        <w:rPr>
          <w:color w:val="auto"/>
          <w:sz w:val="24"/>
          <w:szCs w:val="24"/>
        </w:rPr>
        <w:t xml:space="preserve">abbiamo la classe </w:t>
      </w:r>
      <w:proofErr w:type="spellStart"/>
      <w:r>
        <w:rPr>
          <w:color w:val="auto"/>
          <w:sz w:val="24"/>
          <w:szCs w:val="24"/>
        </w:rPr>
        <w:t>DatabaseManagerTest</w:t>
      </w:r>
      <w:proofErr w:type="spellEnd"/>
      <w:r>
        <w:rPr>
          <w:color w:val="auto"/>
          <w:sz w:val="24"/>
          <w:szCs w:val="24"/>
        </w:rPr>
        <w:t xml:space="preserve">, in cui sempre tramite singleton viene istanziato un nuovo database, tuttavia questa volta vuoto, in cui tramite la classe </w:t>
      </w:r>
      <w:proofErr w:type="spellStart"/>
      <w:r>
        <w:rPr>
          <w:color w:val="auto"/>
          <w:sz w:val="24"/>
          <w:szCs w:val="24"/>
        </w:rPr>
        <w:t>ServerTest</w:t>
      </w:r>
      <w:proofErr w:type="spellEnd"/>
      <w:r>
        <w:rPr>
          <w:color w:val="auto"/>
          <w:sz w:val="24"/>
          <w:szCs w:val="24"/>
        </w:rPr>
        <w:t xml:space="preserve">, andremo a testare i metodi principali del nostro software mediante l’utilizzo di </w:t>
      </w:r>
      <w:proofErr w:type="spellStart"/>
      <w:r>
        <w:rPr>
          <w:color w:val="auto"/>
          <w:sz w:val="24"/>
          <w:szCs w:val="24"/>
        </w:rPr>
        <w:t>JUnit</w:t>
      </w:r>
      <w:proofErr w:type="spellEnd"/>
      <w:r>
        <w:rPr>
          <w:color w:val="auto"/>
          <w:sz w:val="24"/>
          <w:szCs w:val="24"/>
        </w:rPr>
        <w:t>.</w:t>
      </w:r>
    </w:p>
    <w:p w14:paraId="3E8B1CDF" w14:textId="77777777" w:rsidR="0058729D" w:rsidRDefault="0058729D" w:rsidP="0058729D">
      <w:pPr>
        <w:pStyle w:val="Nessunaspaziatura"/>
        <w:rPr>
          <w:color w:val="auto"/>
          <w:sz w:val="24"/>
          <w:szCs w:val="24"/>
        </w:rPr>
      </w:pPr>
    </w:p>
    <w:p w14:paraId="79DF7EEF" w14:textId="6CF0DDA1" w:rsidR="0058729D" w:rsidRDefault="0058729D" w:rsidP="0058729D">
      <w:pPr>
        <w:pStyle w:val="Nessunaspaziatura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eastAsia="it-IT"/>
        </w:rPr>
        <w:drawing>
          <wp:inline distT="0" distB="0" distL="0" distR="0" wp14:anchorId="6F7365B8" wp14:editId="494642F1">
            <wp:extent cx="5220335" cy="1842135"/>
            <wp:effectExtent l="0" t="0" r="0" b="5715"/>
            <wp:docPr id="100" name="Immagin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A0E" w14:textId="3711CD65" w:rsidR="000827B9" w:rsidRPr="00C74263" w:rsidRDefault="000827B9" w:rsidP="0058729D">
      <w:pPr>
        <w:pStyle w:val="Titolo"/>
        <w:rPr>
          <w:noProof/>
          <w:color w:val="3667C3" w:themeColor="accent2" w:themeShade="BF"/>
          <w:sz w:val="40"/>
          <w:szCs w:val="40"/>
          <w:lang w:eastAsia="it-IT"/>
        </w:rPr>
      </w:pPr>
    </w:p>
    <w:sdt>
      <w:sdtPr>
        <w:rPr>
          <w:sz w:val="52"/>
          <w:szCs w:val="56"/>
          <w:u w:val="single"/>
        </w:rPr>
        <w:id w:val="-31424912"/>
        <w:docPartObj>
          <w:docPartGallery w:val="Quick Parts"/>
          <w:docPartUnique/>
        </w:docPartObj>
      </w:sdtPr>
      <w:sdtEndPr>
        <w:rPr>
          <w:color w:val="auto"/>
          <w:sz w:val="24"/>
          <w:szCs w:val="24"/>
          <w:u w:val="none"/>
        </w:rPr>
      </w:sdtEndPr>
      <w:sdtContent>
        <w:p w14:paraId="72857C47" w14:textId="05FDB000" w:rsidR="000B0ECE" w:rsidRPr="000B0ECE" w:rsidRDefault="000B0ECE" w:rsidP="000B0ECE">
          <w:pPr>
            <w:pStyle w:val="Titolo"/>
            <w:jc w:val="center"/>
            <w:rPr>
              <w:sz w:val="52"/>
              <w:szCs w:val="56"/>
              <w:u w:val="single"/>
            </w:rPr>
          </w:pPr>
          <w:r>
            <w:rPr>
              <w:sz w:val="52"/>
              <w:szCs w:val="56"/>
              <w:u w:val="single"/>
            </w:rPr>
            <w:t>CLIENT</w:t>
          </w:r>
        </w:p>
      </w:sdtContent>
    </w:sdt>
    <w:p w14:paraId="350CD093" w14:textId="7FE5C8C0" w:rsidR="000B0ECE" w:rsidRDefault="000B0ECE" w:rsidP="000B0ECE">
      <w:pPr>
        <w:pStyle w:val="Titolo"/>
        <w:jc w:val="center"/>
        <w:rPr>
          <w:color w:val="244583" w:themeColor="accent2" w:themeShade="80"/>
          <w:sz w:val="40"/>
          <w:szCs w:val="40"/>
        </w:rPr>
      </w:pPr>
      <w:r w:rsidRPr="000B0ECE">
        <w:rPr>
          <w:color w:val="244583" w:themeColor="accent2" w:themeShade="80"/>
          <w:sz w:val="40"/>
          <w:szCs w:val="40"/>
        </w:rPr>
        <w:t xml:space="preserve"> </w:t>
      </w:r>
      <w:r>
        <w:rPr>
          <w:color w:val="244583" w:themeColor="accent2" w:themeShade="80"/>
          <w:sz w:val="40"/>
          <w:szCs w:val="40"/>
        </w:rPr>
        <w:t>com.gruop15.client</w:t>
      </w:r>
    </w:p>
    <w:p w14:paraId="33B71897" w14:textId="77777777" w:rsidR="000B0ECE" w:rsidRDefault="000B0ECE" w:rsidP="000B0ECE">
      <w:pPr>
        <w:pStyle w:val="Nessunaspaziatura"/>
        <w:rPr>
          <w:color w:val="auto"/>
          <w:sz w:val="24"/>
          <w:szCs w:val="24"/>
        </w:rPr>
      </w:pPr>
      <w:r>
        <w:rPr>
          <w:rFonts w:eastAsiaTheme="majorEastAsia"/>
          <w:smallCaps/>
          <w:noProof/>
          <w:color w:val="auto"/>
          <w:sz w:val="24"/>
          <w:szCs w:val="24"/>
          <w:u w:val="single"/>
          <w:lang w:eastAsia="it-IT"/>
        </w:rPr>
        <w:drawing>
          <wp:anchor distT="0" distB="0" distL="114300" distR="114300" simplePos="0" relativeHeight="251692032" behindDoc="0" locked="0" layoutInCell="1" allowOverlap="1" wp14:anchorId="105CAF40" wp14:editId="6322347C">
            <wp:simplePos x="0" y="0"/>
            <wp:positionH relativeFrom="margin">
              <wp:align>center</wp:align>
            </wp:positionH>
            <wp:positionV relativeFrom="margin">
              <wp:posOffset>2137659</wp:posOffset>
            </wp:positionV>
            <wp:extent cx="5220335" cy="1744345"/>
            <wp:effectExtent l="0" t="0" r="0" b="8255"/>
            <wp:wrapSquare wrapText="bothSides"/>
            <wp:docPr id="106" name="Im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ECE">
        <w:rPr>
          <w:color w:val="auto"/>
          <w:sz w:val="24"/>
          <w:szCs w:val="24"/>
        </w:rPr>
        <w:t xml:space="preserve">All’interno di questo </w:t>
      </w:r>
      <w:proofErr w:type="spellStart"/>
      <w:r w:rsidRPr="000B0ECE">
        <w:rPr>
          <w:color w:val="auto"/>
          <w:sz w:val="24"/>
          <w:szCs w:val="24"/>
        </w:rPr>
        <w:t>packeges</w:t>
      </w:r>
      <w:proofErr w:type="spellEnd"/>
      <w:r w:rsidRPr="000B0ECE">
        <w:rPr>
          <w:color w:val="auto"/>
          <w:sz w:val="24"/>
          <w:szCs w:val="24"/>
        </w:rPr>
        <w:t xml:space="preserve"> troviamo la classe Client.java in cui risiede il </w:t>
      </w:r>
      <w:proofErr w:type="spellStart"/>
      <w:r w:rsidRPr="000B0ECE">
        <w:rPr>
          <w:color w:val="auto"/>
          <w:sz w:val="24"/>
          <w:szCs w:val="24"/>
        </w:rPr>
        <w:t>main</w:t>
      </w:r>
      <w:proofErr w:type="spellEnd"/>
      <w:r w:rsidRPr="000B0ECE">
        <w:rPr>
          <w:color w:val="auto"/>
          <w:sz w:val="24"/>
          <w:szCs w:val="24"/>
        </w:rPr>
        <w:t xml:space="preserve"> del progetto Client, ovvero ciò che ci permette di interagire con l’utente reale. Qui implementiamo un’interfaccia di tipo </w:t>
      </w:r>
      <w:proofErr w:type="spellStart"/>
      <w:r w:rsidRPr="000B0ECE">
        <w:rPr>
          <w:color w:val="auto"/>
          <w:sz w:val="24"/>
          <w:szCs w:val="24"/>
        </w:rPr>
        <w:t>ServerInterface</w:t>
      </w:r>
      <w:proofErr w:type="spellEnd"/>
      <w:r w:rsidRPr="000B0ECE">
        <w:rPr>
          <w:color w:val="auto"/>
          <w:sz w:val="24"/>
          <w:szCs w:val="24"/>
        </w:rPr>
        <w:t xml:space="preserve"> in modo tale da raggiungere i metodi del </w:t>
      </w:r>
      <w:proofErr w:type="spellStart"/>
      <w:r w:rsidRPr="000B0ECE">
        <w:rPr>
          <w:color w:val="auto"/>
          <w:sz w:val="24"/>
          <w:szCs w:val="24"/>
        </w:rPr>
        <w:t>facade</w:t>
      </w:r>
      <w:proofErr w:type="spellEnd"/>
      <w:r w:rsidRPr="000B0ECE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Qui viene lanciata la prima </w:t>
      </w:r>
      <w:proofErr w:type="spellStart"/>
      <w:r>
        <w:rPr>
          <w:color w:val="auto"/>
          <w:sz w:val="24"/>
          <w:szCs w:val="24"/>
        </w:rPr>
        <w:t>gui</w:t>
      </w:r>
      <w:proofErr w:type="spellEnd"/>
      <w:r>
        <w:rPr>
          <w:color w:val="auto"/>
          <w:sz w:val="24"/>
          <w:szCs w:val="24"/>
        </w:rPr>
        <w:t xml:space="preserve"> </w:t>
      </w:r>
      <w:proofErr w:type="gramStart"/>
      <w:r>
        <w:rPr>
          <w:color w:val="auto"/>
          <w:sz w:val="24"/>
          <w:szCs w:val="24"/>
        </w:rPr>
        <w:t xml:space="preserve">( </w:t>
      </w:r>
      <w:proofErr w:type="spellStart"/>
      <w:r>
        <w:rPr>
          <w:color w:val="auto"/>
          <w:sz w:val="24"/>
          <w:szCs w:val="24"/>
        </w:rPr>
        <w:t>grapich</w:t>
      </w:r>
      <w:proofErr w:type="spellEnd"/>
      <w:proofErr w:type="gram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user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interface</w:t>
      </w:r>
      <w:proofErr w:type="spellEnd"/>
      <w:r>
        <w:rPr>
          <w:color w:val="auto"/>
          <w:sz w:val="24"/>
          <w:szCs w:val="24"/>
        </w:rPr>
        <w:t>).</w:t>
      </w:r>
    </w:p>
    <w:p w14:paraId="3A27732A" w14:textId="77777777" w:rsidR="000B0ECE" w:rsidRDefault="000B0ECE" w:rsidP="000B0ECE">
      <w:pPr>
        <w:pStyle w:val="Nessunaspaziatura"/>
        <w:rPr>
          <w:color w:val="auto"/>
          <w:sz w:val="24"/>
          <w:szCs w:val="24"/>
        </w:rPr>
      </w:pPr>
    </w:p>
    <w:p w14:paraId="1FDCDED1" w14:textId="0FBA1DA4" w:rsidR="0093487A" w:rsidRDefault="000B0ECE" w:rsidP="000B0ECE">
      <w:pPr>
        <w:pStyle w:val="Nessunaspaziatur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Inoltre all’interno del </w:t>
      </w:r>
      <w:proofErr w:type="spellStart"/>
      <w:r>
        <w:rPr>
          <w:color w:val="auto"/>
          <w:sz w:val="24"/>
          <w:szCs w:val="24"/>
        </w:rPr>
        <w:t>try</w:t>
      </w:r>
      <w:proofErr w:type="spellEnd"/>
      <w:r>
        <w:rPr>
          <w:color w:val="auto"/>
          <w:sz w:val="24"/>
          <w:szCs w:val="24"/>
        </w:rPr>
        <w:t>/catch tentiamo la connessione al server.</w:t>
      </w:r>
    </w:p>
    <w:p w14:paraId="1603AC17" w14:textId="77777777" w:rsidR="000B0ECE" w:rsidRDefault="000B0ECE" w:rsidP="000B0ECE">
      <w:pPr>
        <w:pStyle w:val="Nessunaspaziatura"/>
        <w:rPr>
          <w:color w:val="auto"/>
          <w:sz w:val="24"/>
          <w:szCs w:val="24"/>
        </w:rPr>
      </w:pPr>
    </w:p>
    <w:p w14:paraId="3138D960" w14:textId="03ACCC94" w:rsidR="000B0ECE" w:rsidRDefault="000B0ECE" w:rsidP="000B0ECE">
      <w:pPr>
        <w:pStyle w:val="Titolo"/>
        <w:jc w:val="center"/>
        <w:rPr>
          <w:color w:val="244583" w:themeColor="accent2" w:themeShade="80"/>
          <w:sz w:val="40"/>
          <w:szCs w:val="40"/>
        </w:rPr>
      </w:pPr>
      <w:r>
        <w:rPr>
          <w:color w:val="244583" w:themeColor="accent2" w:themeShade="80"/>
          <w:sz w:val="40"/>
          <w:szCs w:val="40"/>
        </w:rPr>
        <w:t>com.gruop15.gui</w:t>
      </w:r>
    </w:p>
    <w:p w14:paraId="79924EE6" w14:textId="0962A1D5" w:rsidR="000B0ECE" w:rsidRDefault="000B0ECE" w:rsidP="000B0ECE">
      <w:pPr>
        <w:pStyle w:val="Nessunaspaziatur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Dentro questo </w:t>
      </w:r>
      <w:proofErr w:type="spellStart"/>
      <w:r>
        <w:rPr>
          <w:color w:val="auto"/>
          <w:sz w:val="24"/>
          <w:szCs w:val="24"/>
        </w:rPr>
        <w:t>packages</w:t>
      </w:r>
      <w:proofErr w:type="spellEnd"/>
      <w:r>
        <w:rPr>
          <w:color w:val="auto"/>
          <w:sz w:val="24"/>
          <w:szCs w:val="24"/>
        </w:rPr>
        <w:t xml:space="preserve"> si trovano tutte le schermata grafiche con cui l’utente interagisce d</w:t>
      </w:r>
      <w:r w:rsidR="00154EF1">
        <w:rPr>
          <w:color w:val="auto"/>
          <w:sz w:val="24"/>
          <w:szCs w:val="24"/>
        </w:rPr>
        <w:t>iret</w:t>
      </w:r>
      <w:r>
        <w:rPr>
          <w:color w:val="auto"/>
          <w:sz w:val="24"/>
          <w:szCs w:val="24"/>
        </w:rPr>
        <w:t xml:space="preserve">tamente. Le schermate con prefisso </w:t>
      </w:r>
      <w:proofErr w:type="spellStart"/>
      <w:r>
        <w:rPr>
          <w:color w:val="auto"/>
          <w:sz w:val="24"/>
          <w:szCs w:val="24"/>
        </w:rPr>
        <w:t>add</w:t>
      </w:r>
      <w:proofErr w:type="spellEnd"/>
      <w:r>
        <w:rPr>
          <w:color w:val="auto"/>
          <w:sz w:val="24"/>
          <w:szCs w:val="24"/>
        </w:rPr>
        <w:t>, ci permettono tramite inserimento dati di aggiungere</w:t>
      </w:r>
      <w:r w:rsidR="00511086">
        <w:rPr>
          <w:color w:val="auto"/>
          <w:sz w:val="24"/>
          <w:szCs w:val="24"/>
        </w:rPr>
        <w:t xml:space="preserve"> nuove informazioni che andranno poi nel database, come informazioni riguardanti progetti, clienti e account.</w:t>
      </w:r>
    </w:p>
    <w:p w14:paraId="277D0520" w14:textId="1564417C" w:rsidR="00511086" w:rsidRDefault="00511086" w:rsidP="000B0ECE">
      <w:pPr>
        <w:pStyle w:val="Nessunaspaziatur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Schermate di tipo show ci permettono di visualizzare a video informazioni già presenti nei nostri database.</w:t>
      </w:r>
    </w:p>
    <w:p w14:paraId="42310179" w14:textId="5D2AC43C" w:rsidR="00511086" w:rsidRDefault="00511086" w:rsidP="000B0ECE">
      <w:pPr>
        <w:pStyle w:val="Nessunaspaziatur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Mentre quelle con prefisso Set, andranno a modificare contenuti già esistenti. </w:t>
      </w:r>
    </w:p>
    <w:p w14:paraId="543DAD36" w14:textId="321FF3AC" w:rsidR="00511086" w:rsidRDefault="00511086" w:rsidP="000B0ECE">
      <w:pPr>
        <w:pStyle w:val="Nessunaspaziatur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Login è la schermata inziale,</w:t>
      </w:r>
      <w:r w:rsidR="00154EF1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mentre </w:t>
      </w:r>
      <w:proofErr w:type="spellStart"/>
      <w:r>
        <w:rPr>
          <w:color w:val="auto"/>
          <w:sz w:val="24"/>
          <w:szCs w:val="24"/>
        </w:rPr>
        <w:t>HomeMan</w:t>
      </w:r>
      <w:proofErr w:type="spellEnd"/>
      <w:r>
        <w:rPr>
          <w:color w:val="auto"/>
          <w:sz w:val="24"/>
          <w:szCs w:val="24"/>
        </w:rPr>
        <w:t>, la schermata principale che collega tutte le altre.</w:t>
      </w:r>
    </w:p>
    <w:p w14:paraId="25EDBB02" w14:textId="77777777" w:rsidR="000B0ECE" w:rsidRDefault="000B0ECE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</w:p>
    <w:p w14:paraId="5EDF970E" w14:textId="62059E16" w:rsidR="00511086" w:rsidRDefault="00511086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  <w:r>
        <w:rPr>
          <w:noProof/>
          <w:color w:val="3667C3" w:themeColor="accent2" w:themeShade="BF"/>
          <w:sz w:val="40"/>
          <w:szCs w:val="40"/>
          <w:lang w:eastAsia="it-IT"/>
        </w:rPr>
        <w:lastRenderedPageBreak/>
        <w:drawing>
          <wp:inline distT="0" distB="0" distL="0" distR="0" wp14:anchorId="0C8E90DB" wp14:editId="0BBC5C59">
            <wp:extent cx="5220335" cy="3547745"/>
            <wp:effectExtent l="0" t="0" r="0" b="0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a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8850" w14:textId="77777777" w:rsidR="00511086" w:rsidRDefault="00511086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</w:p>
    <w:p w14:paraId="620991D6" w14:textId="5DBE1F9C" w:rsidR="00511086" w:rsidRDefault="00511086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  <w:r>
        <w:rPr>
          <w:noProof/>
          <w:color w:val="3667C3" w:themeColor="accent2" w:themeShade="BF"/>
          <w:sz w:val="40"/>
          <w:szCs w:val="40"/>
          <w:lang w:eastAsia="it-IT"/>
        </w:rPr>
        <w:drawing>
          <wp:inline distT="0" distB="0" distL="0" distR="0" wp14:anchorId="61CF9064" wp14:editId="2F60FA55">
            <wp:extent cx="5106113" cy="4315427"/>
            <wp:effectExtent l="0" t="0" r="0" b="9525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sho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5C81" w14:textId="1C476D9A" w:rsidR="00511086" w:rsidRDefault="00511086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  <w:r>
        <w:rPr>
          <w:noProof/>
          <w:color w:val="3667C3" w:themeColor="accent2" w:themeShade="BF"/>
          <w:sz w:val="40"/>
          <w:szCs w:val="40"/>
          <w:lang w:eastAsia="it-IT"/>
        </w:rPr>
        <w:lastRenderedPageBreak/>
        <w:drawing>
          <wp:inline distT="0" distB="0" distL="0" distR="0" wp14:anchorId="7B446909" wp14:editId="2E2664E6">
            <wp:extent cx="5210902" cy="2953162"/>
            <wp:effectExtent l="0" t="0" r="8890" b="0"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33" w14:textId="77777777" w:rsidR="00511086" w:rsidRDefault="00511086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</w:p>
    <w:sdt>
      <w:sdtPr>
        <w:rPr>
          <w:sz w:val="52"/>
          <w:szCs w:val="56"/>
          <w:u w:val="single"/>
        </w:rPr>
        <w:id w:val="535857304"/>
        <w:docPartObj>
          <w:docPartGallery w:val="Quick Parts"/>
          <w:docPartUnique/>
        </w:docPartObj>
      </w:sdtPr>
      <w:sdtEndPr>
        <w:rPr>
          <w:color w:val="auto"/>
          <w:sz w:val="24"/>
          <w:szCs w:val="24"/>
          <w:u w:val="none"/>
        </w:rPr>
      </w:sdtEndPr>
      <w:sdtContent>
        <w:p w14:paraId="478E59F3" w14:textId="35E991F2" w:rsidR="00154EF1" w:rsidRPr="000B0ECE" w:rsidRDefault="00154EF1" w:rsidP="00154EF1">
          <w:pPr>
            <w:pStyle w:val="Titolo"/>
            <w:jc w:val="center"/>
            <w:rPr>
              <w:sz w:val="52"/>
              <w:szCs w:val="56"/>
              <w:u w:val="single"/>
            </w:rPr>
          </w:pPr>
          <w:proofErr w:type="spellStart"/>
          <w:r>
            <w:rPr>
              <w:sz w:val="52"/>
              <w:szCs w:val="56"/>
              <w:u w:val="single"/>
            </w:rPr>
            <w:t>sql</w:t>
          </w:r>
          <w:proofErr w:type="spellEnd"/>
        </w:p>
      </w:sdtContent>
    </w:sdt>
    <w:p w14:paraId="27E72320" w14:textId="215461DF" w:rsidR="00154EF1" w:rsidRDefault="00154EF1" w:rsidP="00154EF1">
      <w:pPr>
        <w:pStyle w:val="Nessunaspaziatur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Nel nostro database: </w:t>
      </w:r>
      <w:proofErr w:type="spellStart"/>
      <w:r>
        <w:rPr>
          <w:color w:val="auto"/>
          <w:sz w:val="24"/>
          <w:szCs w:val="24"/>
        </w:rPr>
        <w:t>marketing_solution</w:t>
      </w:r>
      <w:proofErr w:type="spellEnd"/>
      <w:r>
        <w:rPr>
          <w:color w:val="auto"/>
          <w:sz w:val="24"/>
          <w:szCs w:val="24"/>
        </w:rPr>
        <w:t>, oltre alle tabelle “base” account e cliente, abbiamo deciso di implementare diverse tabelle che vanno a specificare ogni tipo di progetto, invece di un’unica sola tabella contenente tuti i progetti.</w:t>
      </w:r>
    </w:p>
    <w:p w14:paraId="2BC28341" w14:textId="3D3B6454" w:rsidR="00511086" w:rsidRPr="000B0ECE" w:rsidRDefault="00154EF1" w:rsidP="000B0ECE">
      <w:pPr>
        <w:pStyle w:val="Nessunaspaziatura"/>
        <w:rPr>
          <w:noProof/>
          <w:color w:val="3667C3" w:themeColor="accent2" w:themeShade="BF"/>
          <w:sz w:val="40"/>
          <w:szCs w:val="40"/>
          <w:lang w:eastAsia="it-IT"/>
        </w:rPr>
      </w:pPr>
      <w:r>
        <w:rPr>
          <w:noProof/>
          <w:color w:val="auto"/>
          <w:sz w:val="24"/>
          <w:szCs w:val="24"/>
          <w:lang w:eastAsia="it-IT"/>
        </w:rPr>
        <w:drawing>
          <wp:anchor distT="0" distB="0" distL="114300" distR="114300" simplePos="0" relativeHeight="251693056" behindDoc="0" locked="0" layoutInCell="1" allowOverlap="1" wp14:anchorId="03355580" wp14:editId="30817905">
            <wp:simplePos x="0" y="0"/>
            <wp:positionH relativeFrom="margin">
              <wp:align>center</wp:align>
            </wp:positionH>
            <wp:positionV relativeFrom="margin">
              <wp:posOffset>4763604</wp:posOffset>
            </wp:positionV>
            <wp:extent cx="2085971" cy="1725433"/>
            <wp:effectExtent l="0" t="0" r="0" b="8255"/>
            <wp:wrapSquare wrapText="bothSides"/>
            <wp:docPr id="111" name="Immagin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1" cy="172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1086" w:rsidRPr="000B0ECE" w:rsidSect="003E045B">
      <w:headerReference w:type="default" r:id="rId26"/>
      <w:footerReference w:type="default" r:id="rId27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64C6A" w14:textId="77777777" w:rsidR="00B5321A" w:rsidRDefault="00B5321A">
      <w:pPr>
        <w:spacing w:after="0" w:line="240" w:lineRule="auto"/>
      </w:pPr>
      <w:r>
        <w:separator/>
      </w:r>
    </w:p>
  </w:endnote>
  <w:endnote w:type="continuationSeparator" w:id="0">
    <w:p w14:paraId="0B68D02C" w14:textId="77777777" w:rsidR="00B5321A" w:rsidRDefault="00B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26862" w14:textId="77777777" w:rsidR="003E045B" w:rsidRDefault="003A6782">
    <w:pPr>
      <w:pStyle w:val="Pidipagina"/>
    </w:pPr>
    <w:r>
      <w:ptab w:relativeTo="margin" w:alignment="right" w:leader="none"/>
    </w:r>
    <w:r w:rsidR="0014195E">
      <w:fldChar w:fldCharType="begin"/>
    </w:r>
    <w:r w:rsidR="0014195E">
      <w:instrText xml:space="preserve"> PAGE </w:instrText>
    </w:r>
    <w:r w:rsidR="0014195E">
      <w:fldChar w:fldCharType="separate"/>
    </w:r>
    <w:r w:rsidR="00491D02">
      <w:rPr>
        <w:noProof/>
      </w:rPr>
      <w:t>4</w:t>
    </w:r>
    <w:r w:rsidR="0014195E">
      <w:rPr>
        <w:noProof/>
      </w:rPr>
      <w:fldChar w:fldCharType="end"/>
    </w:r>
    <w:r>
      <w:t xml:space="preserve"> </w:t>
    </w:r>
    <w:r w:rsidR="00A86D96">
      <w:rPr>
        <w:noProof/>
        <w:lang w:eastAsia="it-IT"/>
      </w:rPr>
      <mc:AlternateContent>
        <mc:Choice Requires="wps">
          <w:drawing>
            <wp:inline distT="0" distB="0" distL="0" distR="0" wp14:anchorId="4A43ACE3" wp14:editId="214C6ACA">
              <wp:extent cx="91440" cy="91440"/>
              <wp:effectExtent l="20955" t="24765" r="20955" b="26670"/>
              <wp:docPr id="3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oval w14:anchorId="7E77DDCA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1I2IQ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+61I2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BDA8A" w14:textId="77777777" w:rsidR="00B5321A" w:rsidRDefault="00B5321A">
      <w:pPr>
        <w:spacing w:after="0" w:line="240" w:lineRule="auto"/>
      </w:pPr>
      <w:r>
        <w:separator/>
      </w:r>
    </w:p>
  </w:footnote>
  <w:footnote w:type="continuationSeparator" w:id="0">
    <w:p w14:paraId="28155415" w14:textId="77777777" w:rsidR="00B5321A" w:rsidRDefault="00B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695C0" w14:textId="77777777" w:rsidR="003E045B" w:rsidRDefault="003A6782">
    <w:pPr>
      <w:pStyle w:val="Intestazione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/M/yyyy"/>
          <w:lid w:val="it-IT"/>
          <w:storeMappedDataAs w:val="dateTime"/>
          <w:calendar w:val="gregorian"/>
        </w:date>
      </w:sdtPr>
      <w:sdtEndPr/>
      <w:sdtContent>
        <w:r w:rsidR="00BA2B54">
          <w:t xml:space="preserve">     </w:t>
        </w:r>
      </w:sdtContent>
    </w:sdt>
    <w:r w:rsidR="00A86D96"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2B1D9D" wp14:editId="161BF99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92155"/>
              <wp:effectExtent l="6350" t="6350" r="12700" b="762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21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A655E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6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TNgIAAHg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38A3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55376D1A"/>
    <w:multiLevelType w:val="hybridMultilevel"/>
    <w:tmpl w:val="9BC21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D3124"/>
    <w:multiLevelType w:val="multilevel"/>
    <w:tmpl w:val="CD40BF9A"/>
    <w:numStyleLink w:val="Elencopuntato"/>
  </w:abstractNum>
  <w:abstractNum w:abstractNumId="5" w15:restartNumberingAfterBreak="0">
    <w:nsid w:val="6E767C3B"/>
    <w:multiLevelType w:val="multilevel"/>
    <w:tmpl w:val="CD40BF9A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9"/>
  <w:hyphenationZone w:val="28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F"/>
    <w:rsid w:val="0003082E"/>
    <w:rsid w:val="000417FA"/>
    <w:rsid w:val="000827B9"/>
    <w:rsid w:val="000B0ECE"/>
    <w:rsid w:val="000B669C"/>
    <w:rsid w:val="00107296"/>
    <w:rsid w:val="0014195E"/>
    <w:rsid w:val="00154985"/>
    <w:rsid w:val="00154EF1"/>
    <w:rsid w:val="0016144D"/>
    <w:rsid w:val="0018639F"/>
    <w:rsid w:val="001B60A0"/>
    <w:rsid w:val="00202173"/>
    <w:rsid w:val="00204849"/>
    <w:rsid w:val="0025745E"/>
    <w:rsid w:val="00262F87"/>
    <w:rsid w:val="00297893"/>
    <w:rsid w:val="002C3BAD"/>
    <w:rsid w:val="0035402F"/>
    <w:rsid w:val="00355AC6"/>
    <w:rsid w:val="003809C0"/>
    <w:rsid w:val="003A6782"/>
    <w:rsid w:val="003E045B"/>
    <w:rsid w:val="003F3CE0"/>
    <w:rsid w:val="00414B1B"/>
    <w:rsid w:val="00425770"/>
    <w:rsid w:val="0043596C"/>
    <w:rsid w:val="00456BCF"/>
    <w:rsid w:val="00473B3B"/>
    <w:rsid w:val="004851E7"/>
    <w:rsid w:val="00491D02"/>
    <w:rsid w:val="004A5E23"/>
    <w:rsid w:val="00511086"/>
    <w:rsid w:val="0053685B"/>
    <w:rsid w:val="0058729D"/>
    <w:rsid w:val="005B0D5D"/>
    <w:rsid w:val="005B157F"/>
    <w:rsid w:val="005C73CE"/>
    <w:rsid w:val="005E10D4"/>
    <w:rsid w:val="006459F6"/>
    <w:rsid w:val="00670E10"/>
    <w:rsid w:val="006A7903"/>
    <w:rsid w:val="006D645F"/>
    <w:rsid w:val="007241DE"/>
    <w:rsid w:val="00771F17"/>
    <w:rsid w:val="007804BB"/>
    <w:rsid w:val="007808AC"/>
    <w:rsid w:val="00787E7D"/>
    <w:rsid w:val="007A2EF8"/>
    <w:rsid w:val="0085085E"/>
    <w:rsid w:val="008566F1"/>
    <w:rsid w:val="008646B1"/>
    <w:rsid w:val="00893547"/>
    <w:rsid w:val="008B4731"/>
    <w:rsid w:val="008E225E"/>
    <w:rsid w:val="0093487A"/>
    <w:rsid w:val="009B2E17"/>
    <w:rsid w:val="009F58DC"/>
    <w:rsid w:val="00A23AC8"/>
    <w:rsid w:val="00A5092F"/>
    <w:rsid w:val="00A57D39"/>
    <w:rsid w:val="00A86D96"/>
    <w:rsid w:val="00AD41C9"/>
    <w:rsid w:val="00AE72BA"/>
    <w:rsid w:val="00B05E25"/>
    <w:rsid w:val="00B43B9C"/>
    <w:rsid w:val="00B5321A"/>
    <w:rsid w:val="00BA0CE1"/>
    <w:rsid w:val="00BA2B54"/>
    <w:rsid w:val="00BC1E6D"/>
    <w:rsid w:val="00BE00E0"/>
    <w:rsid w:val="00BE2C35"/>
    <w:rsid w:val="00C06010"/>
    <w:rsid w:val="00C151C4"/>
    <w:rsid w:val="00C724F7"/>
    <w:rsid w:val="00C74263"/>
    <w:rsid w:val="00D00BF9"/>
    <w:rsid w:val="00D53594"/>
    <w:rsid w:val="00DD6E9C"/>
    <w:rsid w:val="00E13079"/>
    <w:rsid w:val="00E91332"/>
    <w:rsid w:val="00EB1F09"/>
    <w:rsid w:val="00F24260"/>
    <w:rsid w:val="00F43B7B"/>
    <w:rsid w:val="00F440F1"/>
    <w:rsid w:val="00F5283F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1D3DB5"/>
  <w15:docId w15:val="{5FFB4444-B6C4-4985-AA1F-4CA0A0C6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e">
    <w:name w:val="Normal"/>
    <w:qFormat/>
    <w:rsid w:val="003E045B"/>
    <w:rPr>
      <w:rFonts w:eastAsiaTheme="minorEastAsia"/>
      <w:color w:val="414751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E65B01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3667C3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575F6D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575F6D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414751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414751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045B"/>
    <w:rPr>
      <w:color w:val="414751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045B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045B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E65B0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E65B01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E65B01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3667C3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3667C3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414751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E65B01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6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E65B01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3667C3" w:themeColor="accent2" w:themeShade="BF"/>
    </w:rPr>
  </w:style>
  <w:style w:type="table" w:styleId="Grigliatabella">
    <w:name w:val="Table Grid"/>
    <w:basedOn w:val="Tabellanormale"/>
    <w:uiPriority w:val="1"/>
    <w:rsid w:val="003E045B"/>
    <w:pPr>
      <w:spacing w:after="0" w:line="240" w:lineRule="auto"/>
    </w:pPr>
    <w:rPr>
      <w:rFonts w:eastAsiaTheme="minorEastAsia"/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styleId="NormaleWeb">
    <w:name w:val="Normal (Web)"/>
    <w:basedOn w:val="Normale"/>
    <w:uiPriority w:val="99"/>
    <w:unhideWhenUsed/>
    <w:rsid w:val="009B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9F58DC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ipertestuale">
    <w:name w:val="Hyperlink"/>
    <w:basedOn w:val="Carpredefinitoparagrafo"/>
    <w:uiPriority w:val="99"/>
    <w:unhideWhenUsed/>
    <w:qFormat/>
    <w:rsid w:val="00202173"/>
    <w:rPr>
      <w:color w:val="D2611C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qFormat/>
    <w:rsid w:val="00202173"/>
    <w:rPr>
      <w:color w:val="3B435B" w:themeColor="followedHyperlink"/>
      <w:u w:val="single"/>
    </w:rPr>
  </w:style>
  <w:style w:type="paragraph" w:styleId="Nessunaspaziatura">
    <w:name w:val="No Spacing"/>
    <w:uiPriority w:val="1"/>
    <w:qFormat/>
    <w:rsid w:val="0058729D"/>
    <w:pPr>
      <w:spacing w:after="0" w:line="240" w:lineRule="auto"/>
    </w:pPr>
    <w:rPr>
      <w:rFonts w:eastAsiaTheme="minorEastAsia"/>
      <w:color w:val="414751" w:themeColor="text2" w:themeShade="BF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(struttura%20Loggi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1AF5EF44-BE0C-4382-91D6-C1A5433F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(struttura Loggia)</Template>
  <TotalTime>415</TotalTime>
  <Pages>9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Ingegneria del Software</vt:lpstr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Ingegneria del Software</dc:title>
  <dc:subject>Parte 3 - Java</dc:subject>
  <dc:creator>Luca</dc:creator>
  <cp:keywords/>
  <dc:description/>
  <cp:lastModifiedBy>Luca</cp:lastModifiedBy>
  <cp:revision>24</cp:revision>
  <dcterms:created xsi:type="dcterms:W3CDTF">2016-11-10T15:03:00Z</dcterms:created>
  <dcterms:modified xsi:type="dcterms:W3CDTF">2017-01-26T22:18:00Z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